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1FB9E" w14:textId="53B82B17" w:rsidR="005A0A07" w:rsidRDefault="0011004A">
      <w:pPr>
        <w:pStyle w:val="Heading1"/>
      </w:pPr>
      <w:r>
        <w:t>Assignment 2</w:t>
      </w:r>
      <w:r w:rsidR="00FB213D">
        <w:tab/>
      </w:r>
      <w:r w:rsidR="00FB213D">
        <w:tab/>
      </w:r>
      <w:r w:rsidR="00FB213D">
        <w:tab/>
      </w:r>
      <w:r w:rsidR="00FB213D">
        <w:tab/>
        <w:t>Harsh S</w:t>
      </w:r>
      <w:r w:rsidR="005B1F68">
        <w:t xml:space="preserve">aini - </w:t>
      </w:r>
      <w:bookmarkStart w:id="0" w:name="_GoBack"/>
      <w:bookmarkEnd w:id="0"/>
      <w:r w:rsidR="004B4D87">
        <w:t>1001571136</w:t>
      </w:r>
    </w:p>
    <w:p w14:paraId="5F3E9591" w14:textId="77777777" w:rsidR="005A0A07" w:rsidRDefault="004B4D87" w:rsidP="004B4D87">
      <w:pPr>
        <w:pStyle w:val="ListBullet"/>
        <w:numPr>
          <w:ilvl w:val="0"/>
          <w:numId w:val="0"/>
        </w:numPr>
        <w:ind w:left="432" w:hanging="432"/>
      </w:pPr>
      <w:r>
        <w:t xml:space="preserve">Answer 1. </w:t>
      </w:r>
    </w:p>
    <w:p w14:paraId="7EFCCC37" w14:textId="77777777" w:rsidR="004B4D87" w:rsidRDefault="008E2FEA" w:rsidP="004B4D87">
      <w:pPr>
        <w:pStyle w:val="ListBullet"/>
        <w:numPr>
          <w:ilvl w:val="0"/>
          <w:numId w:val="0"/>
        </w:numPr>
        <w:ind w:left="432" w:hanging="432"/>
      </w:pPr>
      <w:r>
        <w:t>BFS: A</w:t>
      </w:r>
      <w:r w:rsidR="004B4D87">
        <w:t xml:space="preserve">-&gt; B -&gt; C -&gt; D -&gt; E -&gt; F -&gt; G </w:t>
      </w:r>
    </w:p>
    <w:p w14:paraId="43335370" w14:textId="77777777" w:rsidR="004B4D87" w:rsidRDefault="004B4D87" w:rsidP="004B4D87">
      <w:pPr>
        <w:pStyle w:val="ListBullet"/>
        <w:numPr>
          <w:ilvl w:val="0"/>
          <w:numId w:val="0"/>
        </w:numPr>
        <w:ind w:left="432" w:hanging="432"/>
      </w:pPr>
      <w:r>
        <w:t>DFS: A-&gt; B -&gt; D -&gt; E -&gt;</w:t>
      </w:r>
      <w:r w:rsidR="00BB4F7D">
        <w:t xml:space="preserve"> C -&gt; F -&gt; G</w:t>
      </w:r>
    </w:p>
    <w:p w14:paraId="2314DA76" w14:textId="77777777" w:rsidR="00BB4F7D" w:rsidRDefault="00BB4F7D" w:rsidP="004B4D87">
      <w:pPr>
        <w:pStyle w:val="ListBullet"/>
        <w:numPr>
          <w:ilvl w:val="0"/>
          <w:numId w:val="0"/>
        </w:numPr>
        <w:ind w:left="432" w:hanging="432"/>
      </w:pPr>
      <w:r>
        <w:t>IDS: A-&gt; B -&gt; C -&gt; A -&gt; B -&gt; C -&gt; D -&gt; E -&gt; F -&gt; G</w:t>
      </w:r>
    </w:p>
    <w:p w14:paraId="720DB47C" w14:textId="77777777" w:rsidR="00BB4F7D" w:rsidRDefault="006E1779" w:rsidP="004B4D87">
      <w:pPr>
        <w:pStyle w:val="ListBullet"/>
        <w:numPr>
          <w:ilvl w:val="0"/>
          <w:numId w:val="0"/>
        </w:numPr>
        <w:ind w:left="432" w:hanging="432"/>
      </w:pPr>
      <w:r>
        <w:t xml:space="preserve">UCS: </w:t>
      </w:r>
      <w:r w:rsidR="008E2FEA">
        <w:t>A-&gt; C -&gt; F -&gt; G -&gt; B -&gt; E -&gt; D</w:t>
      </w:r>
    </w:p>
    <w:p w14:paraId="01AD0EA6" w14:textId="607AE69C" w:rsidR="00BE4A09" w:rsidRDefault="00BE4A09" w:rsidP="004B4D87">
      <w:pPr>
        <w:pStyle w:val="ListBullet"/>
        <w:numPr>
          <w:ilvl w:val="0"/>
          <w:numId w:val="0"/>
        </w:numPr>
        <w:ind w:left="432" w:hanging="432"/>
      </w:pPr>
      <w:r>
        <w:t xml:space="preserve">*Assuming Preorder </w:t>
      </w:r>
      <w:r w:rsidR="00495C4B">
        <w:t>Traversals</w:t>
      </w:r>
      <w:r w:rsidR="00095642">
        <w:t xml:space="preserve"> in the list</w:t>
      </w:r>
    </w:p>
    <w:p w14:paraId="2B034C97" w14:textId="77777777" w:rsidR="00262081" w:rsidRDefault="00262081" w:rsidP="00262081">
      <w:pPr>
        <w:pStyle w:val="ListBullet"/>
        <w:numPr>
          <w:ilvl w:val="0"/>
          <w:numId w:val="0"/>
        </w:numPr>
      </w:pPr>
    </w:p>
    <w:p w14:paraId="389E0204" w14:textId="05999ED0" w:rsidR="00262081" w:rsidRDefault="00262081" w:rsidP="00262081">
      <w:pPr>
        <w:pStyle w:val="ListBullet"/>
        <w:numPr>
          <w:ilvl w:val="0"/>
          <w:numId w:val="0"/>
        </w:numPr>
      </w:pPr>
      <w:r>
        <w:t>Answer 2.</w:t>
      </w:r>
    </w:p>
    <w:p w14:paraId="20C02008" w14:textId="315943A5" w:rsidR="00262081" w:rsidRDefault="00872B32" w:rsidP="00872B32">
      <w:pPr>
        <w:pStyle w:val="ListBullet"/>
        <w:numPr>
          <w:ilvl w:val="0"/>
          <w:numId w:val="8"/>
        </w:numPr>
      </w:pPr>
      <w:r>
        <w:t>ALL</w:t>
      </w:r>
    </w:p>
    <w:p w14:paraId="2D667A26" w14:textId="77777777" w:rsidR="003B7753" w:rsidRDefault="003B7753" w:rsidP="003B7753">
      <w:pPr>
        <w:pStyle w:val="ListBullet"/>
        <w:numPr>
          <w:ilvl w:val="0"/>
          <w:numId w:val="0"/>
        </w:numPr>
        <w:ind w:left="432" w:hanging="432"/>
      </w:pPr>
    </w:p>
    <w:p w14:paraId="4F68C42B" w14:textId="77777777" w:rsidR="003B7753" w:rsidRDefault="003B7753" w:rsidP="003B7753">
      <w:pPr>
        <w:pStyle w:val="ListBullet"/>
        <w:numPr>
          <w:ilvl w:val="0"/>
          <w:numId w:val="0"/>
        </w:numPr>
        <w:ind w:left="432" w:hanging="432"/>
      </w:pPr>
    </w:p>
    <w:p w14:paraId="13A162D5" w14:textId="013A8097" w:rsidR="00872B32" w:rsidRDefault="003B7753" w:rsidP="00153EF8">
      <w:pPr>
        <w:pStyle w:val="ListBullet"/>
        <w:numPr>
          <w:ilvl w:val="0"/>
          <w:numId w:val="0"/>
        </w:numPr>
        <w:ind w:left="432" w:hanging="72"/>
      </w:pPr>
      <w:r>
        <w:t>ii)</w:t>
      </w:r>
      <w:r w:rsidR="00CB3C7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DFF0E" wp14:editId="5A714499">
                <wp:simplePos x="0" y="0"/>
                <wp:positionH relativeFrom="column">
                  <wp:posOffset>1307465</wp:posOffset>
                </wp:positionH>
                <wp:positionV relativeFrom="paragraph">
                  <wp:posOffset>252730</wp:posOffset>
                </wp:positionV>
                <wp:extent cx="565785" cy="5105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2FA8C" w14:textId="670EA90A" w:rsidR="00CB3C7A" w:rsidRDefault="00CB3C7A">
                            <w: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DFF0E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02.95pt;margin-top:19.9pt;width:44.55pt;height:40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" filled="f" stroked="f">
                <v:textbox>
                  <w:txbxContent>
                    <w:p w14:paraId="3612FA8C" w14:textId="670EA90A" w:rsidR="00CB3C7A" w:rsidRDefault="00CB3C7A">
                      <w:r>
                        <w:t>John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3C7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6C7BF9" wp14:editId="5A2F33FD">
                <wp:simplePos x="0" y="0"/>
                <wp:positionH relativeFrom="column">
                  <wp:posOffset>1214755</wp:posOffset>
                </wp:positionH>
                <wp:positionV relativeFrom="paragraph">
                  <wp:posOffset>123190</wp:posOffset>
                </wp:positionV>
                <wp:extent cx="760095" cy="647065"/>
                <wp:effectExtent l="0" t="0" r="27305" b="13335"/>
                <wp:wrapThrough wrapText="bothSides">
                  <wp:wrapPolygon edited="0">
                    <wp:start x="5053" y="0"/>
                    <wp:lineTo x="0" y="4239"/>
                    <wp:lineTo x="0" y="16958"/>
                    <wp:lineTo x="5053" y="21197"/>
                    <wp:lineTo x="16602" y="21197"/>
                    <wp:lineTo x="21654" y="16958"/>
                    <wp:lineTo x="21654" y="4239"/>
                    <wp:lineTo x="16602" y="0"/>
                    <wp:lineTo x="5053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647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317A3" id="Oval 21" o:spid="_x0000_s1026" style="position:absolute;margin-left:95.65pt;margin-top:9.7pt;width:59.85pt;height:5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</w:p>
    <w:p w14:paraId="4A09BB07" w14:textId="43B2CA87" w:rsidR="00A32100" w:rsidRDefault="00CB3C7A" w:rsidP="00A32100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3698B0" wp14:editId="382AF2E7">
                <wp:simplePos x="0" y="0"/>
                <wp:positionH relativeFrom="column">
                  <wp:posOffset>1880235</wp:posOffset>
                </wp:positionH>
                <wp:positionV relativeFrom="paragraph">
                  <wp:posOffset>314325</wp:posOffset>
                </wp:positionV>
                <wp:extent cx="1047750" cy="388620"/>
                <wp:effectExtent l="0" t="0" r="44450" b="431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E6528" id="Straight Connector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4.75pt" to="230.55pt,5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" strokecolor="#731c3f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B4E2A7" wp14:editId="4BAEC8F9">
                <wp:simplePos x="0" y="0"/>
                <wp:positionH relativeFrom="column">
                  <wp:posOffset>451485</wp:posOffset>
                </wp:positionH>
                <wp:positionV relativeFrom="paragraph">
                  <wp:posOffset>184785</wp:posOffset>
                </wp:positionV>
                <wp:extent cx="762000" cy="647700"/>
                <wp:effectExtent l="0" t="0" r="25400" b="381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E9558" id="Straight Connector 3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14.55pt" to="95.55pt,6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" strokecolor="#731c3f [3204]" strokeweight=".5pt">
                <v:stroke joinstyle="miter"/>
              </v:line>
            </w:pict>
          </mc:Fallback>
        </mc:AlternateContent>
      </w:r>
    </w:p>
    <w:p w14:paraId="7258DDC5" w14:textId="5ED62967" w:rsidR="00A32100" w:rsidRDefault="008770D8" w:rsidP="00A32100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A1AE06" wp14:editId="510B0B4A">
                <wp:simplePos x="0" y="0"/>
                <wp:positionH relativeFrom="column">
                  <wp:posOffset>2835275</wp:posOffset>
                </wp:positionH>
                <wp:positionV relativeFrom="paragraph">
                  <wp:posOffset>246380</wp:posOffset>
                </wp:positionV>
                <wp:extent cx="854075" cy="776605"/>
                <wp:effectExtent l="0" t="0" r="34925" b="36195"/>
                <wp:wrapThrough wrapText="bothSides">
                  <wp:wrapPolygon edited="0">
                    <wp:start x="5781" y="0"/>
                    <wp:lineTo x="0" y="4239"/>
                    <wp:lineTo x="0" y="17661"/>
                    <wp:lineTo x="5781" y="21900"/>
                    <wp:lineTo x="16059" y="21900"/>
                    <wp:lineTo x="21841" y="17661"/>
                    <wp:lineTo x="21841" y="4239"/>
                    <wp:lineTo x="16059" y="0"/>
                    <wp:lineTo x="5781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5" cy="77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54BCB" id="Oval 8" o:spid="_x0000_s1026" style="position:absolute;margin-left:223.25pt;margin-top:19.4pt;width:67.25pt;height:6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  <w:r w:rsidR="00CB3C7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F7B888" wp14:editId="58FF34C6">
                <wp:simplePos x="0" y="0"/>
                <wp:positionH relativeFrom="column">
                  <wp:posOffset>-403860</wp:posOffset>
                </wp:positionH>
                <wp:positionV relativeFrom="paragraph">
                  <wp:posOffset>375285</wp:posOffset>
                </wp:positionV>
                <wp:extent cx="948690" cy="649605"/>
                <wp:effectExtent l="0" t="0" r="16510" b="36195"/>
                <wp:wrapThrough wrapText="bothSides">
                  <wp:wrapPolygon edited="0">
                    <wp:start x="5783" y="0"/>
                    <wp:lineTo x="0" y="4223"/>
                    <wp:lineTo x="0" y="18581"/>
                    <wp:lineTo x="5783" y="21959"/>
                    <wp:lineTo x="15614" y="21959"/>
                    <wp:lineTo x="21398" y="18581"/>
                    <wp:lineTo x="21398" y="4223"/>
                    <wp:lineTo x="15614" y="0"/>
                    <wp:lineTo x="5783" y="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649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B1C75" id="Oval 23" o:spid="_x0000_s1026" style="position:absolute;margin-left:-31.8pt;margin-top:29.55pt;width:74.7pt;height:5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  <w:r w:rsidR="00CB3C7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9E3774" wp14:editId="110E0DB8">
                <wp:simplePos x="0" y="0"/>
                <wp:positionH relativeFrom="column">
                  <wp:posOffset>1594485</wp:posOffset>
                </wp:positionH>
                <wp:positionV relativeFrom="paragraph">
                  <wp:posOffset>116840</wp:posOffset>
                </wp:positionV>
                <wp:extent cx="95250" cy="259080"/>
                <wp:effectExtent l="0" t="0" r="31750" b="457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21361" id="Straight Connector 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9.2pt" to="133.05pt,2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" strokecolor="#731c3f [3204]" strokeweight=".5pt">
                <v:stroke joinstyle="miter"/>
              </v:line>
            </w:pict>
          </mc:Fallback>
        </mc:AlternateContent>
      </w:r>
    </w:p>
    <w:p w14:paraId="5640D3CA" w14:textId="7DBD8166" w:rsidR="00A32100" w:rsidRDefault="00CB3C7A" w:rsidP="00A32100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32457C" wp14:editId="62C3024D">
                <wp:simplePos x="0" y="0"/>
                <wp:positionH relativeFrom="column">
                  <wp:posOffset>-306070</wp:posOffset>
                </wp:positionH>
                <wp:positionV relativeFrom="paragraph">
                  <wp:posOffset>177800</wp:posOffset>
                </wp:positionV>
                <wp:extent cx="958850" cy="5105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C8F72" w14:textId="1EA36C75" w:rsidR="00CB3C7A" w:rsidRDefault="00CB3C7A">
                            <w:r>
                              <w:t>George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457C" id="Text Box 27" o:spid="_x0000_s1027" type="#_x0000_t202" style="position:absolute;left:0;text-align:left;margin-left:-24.1pt;margin-top:14pt;width:75.5pt;height:4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" filled="f" stroked="f">
                <v:textbox>
                  <w:txbxContent>
                    <w:p w14:paraId="68AC8F72" w14:textId="1EA36C75" w:rsidR="00CB3C7A" w:rsidRDefault="00CB3C7A">
                      <w:r>
                        <w:t>George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7E25F9" wp14:editId="40D7C235">
                <wp:simplePos x="0" y="0"/>
                <wp:positionH relativeFrom="column">
                  <wp:posOffset>1406525</wp:posOffset>
                </wp:positionH>
                <wp:positionV relativeFrom="paragraph">
                  <wp:posOffset>176530</wp:posOffset>
                </wp:positionV>
                <wp:extent cx="635000" cy="9144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ADFCF" w14:textId="6E637D65" w:rsidR="00CB3C7A" w:rsidRDefault="00CB3C7A">
                            <w:r>
                              <w:t>Helen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E25F9" id="Text Box 30" o:spid="_x0000_s1028" type="#_x0000_t202" style="position:absolute;left:0;text-align:left;margin-left:110.75pt;margin-top:13.9pt;width:50pt;height:1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" filled="f" stroked="f">
                <v:textbox>
                  <w:txbxContent>
                    <w:p w14:paraId="630ADFCF" w14:textId="6E637D65" w:rsidR="00CB3C7A" w:rsidRDefault="00CB3C7A">
                      <w:r>
                        <w:t>Helen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0BDBB" wp14:editId="3107B5B0">
                <wp:simplePos x="0" y="0"/>
                <wp:positionH relativeFrom="column">
                  <wp:posOffset>1307465</wp:posOffset>
                </wp:positionH>
                <wp:positionV relativeFrom="paragraph">
                  <wp:posOffset>46355</wp:posOffset>
                </wp:positionV>
                <wp:extent cx="762635" cy="649605"/>
                <wp:effectExtent l="0" t="0" r="24765" b="36195"/>
                <wp:wrapThrough wrapText="bothSides">
                  <wp:wrapPolygon edited="0">
                    <wp:start x="5036" y="0"/>
                    <wp:lineTo x="0" y="4223"/>
                    <wp:lineTo x="0" y="17736"/>
                    <wp:lineTo x="5036" y="21959"/>
                    <wp:lineTo x="16546" y="21959"/>
                    <wp:lineTo x="21582" y="17736"/>
                    <wp:lineTo x="21582" y="4223"/>
                    <wp:lineTo x="16546" y="0"/>
                    <wp:lineTo x="5036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649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73CAE" id="Oval 25" o:spid="_x0000_s1026" style="position:absolute;margin-left:102.95pt;margin-top:3.65pt;width:60.05pt;height:5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6E1845" wp14:editId="5B617D0C">
                <wp:simplePos x="0" y="0"/>
                <wp:positionH relativeFrom="column">
                  <wp:posOffset>2834005</wp:posOffset>
                </wp:positionH>
                <wp:positionV relativeFrom="paragraph">
                  <wp:posOffset>173355</wp:posOffset>
                </wp:positionV>
                <wp:extent cx="1022985" cy="39243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F2481" w14:textId="316A754F" w:rsidR="00CB3C7A" w:rsidRDefault="00CB3C7A" w:rsidP="00CB3C7A">
                            <w:r>
                              <w:t>Christine</w:t>
                            </w:r>
                          </w:p>
                          <w:p w14:paraId="085C938A" w14:textId="77777777" w:rsidR="00CB3C7A" w:rsidRDefault="00CB3C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1845" id="Text Box 29" o:spid="_x0000_s1029" type="#_x0000_t202" style="position:absolute;left:0;text-align:left;margin-left:223.15pt;margin-top:13.65pt;width:80.55pt;height:3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" filled="f" stroked="f">
                <v:textbox>
                  <w:txbxContent>
                    <w:p w14:paraId="02AF2481" w14:textId="316A754F" w:rsidR="00CB3C7A" w:rsidRDefault="00CB3C7A" w:rsidP="00CB3C7A">
                      <w:r>
                        <w:t>Christine</w:t>
                      </w:r>
                    </w:p>
                    <w:p w14:paraId="085C938A" w14:textId="77777777" w:rsidR="00CB3C7A" w:rsidRDefault="00CB3C7A"/>
                  </w:txbxContent>
                </v:textbox>
                <w10:wrap type="square"/>
              </v:shape>
            </w:pict>
          </mc:Fallback>
        </mc:AlternateContent>
      </w:r>
    </w:p>
    <w:p w14:paraId="1009C4BA" w14:textId="3493CDDF" w:rsidR="00A32100" w:rsidRDefault="008770D8" w:rsidP="00A32100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59A8CF" wp14:editId="44F319F6">
                <wp:simplePos x="0" y="0"/>
                <wp:positionH relativeFrom="column">
                  <wp:posOffset>1975485</wp:posOffset>
                </wp:positionH>
                <wp:positionV relativeFrom="paragraph">
                  <wp:posOffset>240134</wp:posOffset>
                </wp:positionV>
                <wp:extent cx="947364" cy="646961"/>
                <wp:effectExtent l="0" t="0" r="43815" b="393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364" cy="646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1C72A7" id="Straight Connector 35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55pt,18.9pt" to="230.15pt,6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" strokecolor="#731c3f [3204]" strokeweight=".5pt">
                <v:stroke joinstyle="miter"/>
              </v:line>
            </w:pict>
          </mc:Fallback>
        </mc:AlternateContent>
      </w:r>
      <w:r w:rsidR="00CB3C7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86B078" wp14:editId="254DC618">
                <wp:simplePos x="0" y="0"/>
                <wp:positionH relativeFrom="column">
                  <wp:posOffset>546735</wp:posOffset>
                </wp:positionH>
                <wp:positionV relativeFrom="paragraph">
                  <wp:posOffset>109855</wp:posOffset>
                </wp:positionV>
                <wp:extent cx="857178" cy="780198"/>
                <wp:effectExtent l="0" t="0" r="32385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178" cy="780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F960E" id="Straight Connector 36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05pt,8.65pt" to="110.55pt,7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" strokecolor="#731c3f [3204]" strokeweight=".5pt">
                <v:stroke joinstyle="miter"/>
              </v:line>
            </w:pict>
          </mc:Fallback>
        </mc:AlternateContent>
      </w:r>
    </w:p>
    <w:p w14:paraId="61CCCCF7" w14:textId="791B9487" w:rsidR="00A32100" w:rsidRDefault="00A32100" w:rsidP="00A32100">
      <w:pPr>
        <w:pStyle w:val="ListBullet"/>
        <w:numPr>
          <w:ilvl w:val="0"/>
          <w:numId w:val="0"/>
        </w:numPr>
        <w:ind w:left="432" w:hanging="432"/>
      </w:pPr>
    </w:p>
    <w:p w14:paraId="10A56C54" w14:textId="547A4C5A" w:rsidR="00CB3C7A" w:rsidRDefault="008770D8" w:rsidP="00A32100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88A0B4" wp14:editId="600479C2">
                <wp:simplePos x="0" y="0"/>
                <wp:positionH relativeFrom="column">
                  <wp:posOffset>1307465</wp:posOffset>
                </wp:positionH>
                <wp:positionV relativeFrom="paragraph">
                  <wp:posOffset>106680</wp:posOffset>
                </wp:positionV>
                <wp:extent cx="762635" cy="643890"/>
                <wp:effectExtent l="0" t="0" r="24765" b="16510"/>
                <wp:wrapThrough wrapText="bothSides">
                  <wp:wrapPolygon edited="0">
                    <wp:start x="5036" y="0"/>
                    <wp:lineTo x="0" y="4260"/>
                    <wp:lineTo x="0" y="17041"/>
                    <wp:lineTo x="5036" y="21302"/>
                    <wp:lineTo x="16546" y="21302"/>
                    <wp:lineTo x="21582" y="17041"/>
                    <wp:lineTo x="21582" y="4260"/>
                    <wp:lineTo x="16546" y="0"/>
                    <wp:lineTo x="5036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643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D4069" id="Oval 22" o:spid="_x0000_s1026" style="position:absolute;margin-left:102.95pt;margin-top:8.4pt;width:60.05pt;height:5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  <w:r w:rsidR="00CB3C7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532188" wp14:editId="72D00C15">
                <wp:simplePos x="0" y="0"/>
                <wp:positionH relativeFrom="column">
                  <wp:posOffset>1407160</wp:posOffset>
                </wp:positionH>
                <wp:positionV relativeFrom="paragraph">
                  <wp:posOffset>232410</wp:posOffset>
                </wp:positionV>
                <wp:extent cx="670560" cy="657860"/>
                <wp:effectExtent l="0" t="0" r="0" b="254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B8405" w14:textId="04BE28F4" w:rsidR="00CB3C7A" w:rsidRDefault="00CB3C7A" w:rsidP="00CB3C7A">
                            <w:r>
                              <w:t>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2188" id="Text Box 28" o:spid="_x0000_s1030" type="#_x0000_t202" style="position:absolute;left:0;text-align:left;margin-left:110.8pt;margin-top:18.3pt;width:52.8pt;height:5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" filled="f" stroked="f">
                <v:textbox>
                  <w:txbxContent>
                    <w:p w14:paraId="426B8405" w14:textId="04BE28F4" w:rsidR="00CB3C7A" w:rsidRDefault="00CB3C7A" w:rsidP="00CB3C7A">
                      <w:r>
                        <w:t>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4AE329" w14:textId="4C8DE9AE" w:rsidR="00CB3C7A" w:rsidRDefault="00CB3C7A" w:rsidP="00A32100">
      <w:pPr>
        <w:pStyle w:val="ListBullet"/>
        <w:numPr>
          <w:ilvl w:val="0"/>
          <w:numId w:val="0"/>
        </w:numPr>
        <w:ind w:left="432" w:hanging="432"/>
      </w:pPr>
    </w:p>
    <w:p w14:paraId="72F9653F" w14:textId="699AB280" w:rsidR="00CB3C7A" w:rsidRDefault="00CB3C7A" w:rsidP="00A32100">
      <w:pPr>
        <w:pStyle w:val="ListBullet"/>
        <w:numPr>
          <w:ilvl w:val="0"/>
          <w:numId w:val="0"/>
        </w:numPr>
        <w:ind w:left="432" w:hanging="432"/>
      </w:pPr>
    </w:p>
    <w:p w14:paraId="27088B8B" w14:textId="77777777" w:rsidR="003B7753" w:rsidRDefault="003B7753" w:rsidP="00153EF8">
      <w:pPr>
        <w:pStyle w:val="ListBullet"/>
        <w:numPr>
          <w:ilvl w:val="0"/>
          <w:numId w:val="0"/>
        </w:numPr>
      </w:pPr>
    </w:p>
    <w:p w14:paraId="7CA447EC" w14:textId="77777777" w:rsidR="00153EF8" w:rsidRDefault="00153EF8" w:rsidP="00153EF8">
      <w:pPr>
        <w:pStyle w:val="ListBullet"/>
        <w:numPr>
          <w:ilvl w:val="0"/>
          <w:numId w:val="0"/>
        </w:numPr>
      </w:pPr>
    </w:p>
    <w:p w14:paraId="6B196E40" w14:textId="4551C329" w:rsidR="003B7753" w:rsidRDefault="000C2B55" w:rsidP="00153EF8">
      <w:pPr>
        <w:pStyle w:val="ListBullet"/>
        <w:numPr>
          <w:ilvl w:val="0"/>
          <w:numId w:val="9"/>
        </w:numPr>
      </w:pPr>
      <w:r>
        <w:lastRenderedPageBreak/>
        <w:t xml:space="preserve">Degree of Separation between John and peter is 4. </w:t>
      </w:r>
    </w:p>
    <w:p w14:paraId="7D6C3B67" w14:textId="0604A6DA" w:rsidR="00CB3C7A" w:rsidRDefault="00CB3C7A" w:rsidP="00A32100">
      <w:pPr>
        <w:pStyle w:val="ListBullet"/>
        <w:numPr>
          <w:ilvl w:val="0"/>
          <w:numId w:val="0"/>
        </w:numPr>
        <w:ind w:left="432" w:hanging="432"/>
      </w:pPr>
    </w:p>
    <w:p w14:paraId="12D1EE2A" w14:textId="4F8AB106" w:rsidR="008E2FEA" w:rsidRDefault="003B7753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B6693B" wp14:editId="70C9D916">
                <wp:simplePos x="0" y="0"/>
                <wp:positionH relativeFrom="column">
                  <wp:posOffset>1969770</wp:posOffset>
                </wp:positionH>
                <wp:positionV relativeFrom="paragraph">
                  <wp:posOffset>282575</wp:posOffset>
                </wp:positionV>
                <wp:extent cx="914400" cy="9144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6">
                        <w:txbxContent>
                          <w:p w14:paraId="2F9640ED" w14:textId="678C9BDC" w:rsidR="003B7753" w:rsidRDefault="003B7753">
                            <w: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6693B" id="Text Box 48" o:spid="_x0000_s1031" type="#_x0000_t202" style="position:absolute;left:0;text-align:left;margin-left:155.1pt;margin-top:22.25pt;width:1in;height:1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" filled="f" stroked="f">
                <v:textbox style="mso-next-textbox:#Text Box 47">
                  <w:txbxContent>
                    <w:p w14:paraId="2F9640ED" w14:textId="678C9BDC" w:rsidR="003B7753" w:rsidRDefault="003B7753">
                      <w:r>
                        <w:t>John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06F60C" wp14:editId="15885CAC">
                <wp:simplePos x="0" y="0"/>
                <wp:positionH relativeFrom="column">
                  <wp:posOffset>2074545</wp:posOffset>
                </wp:positionH>
                <wp:positionV relativeFrom="paragraph">
                  <wp:posOffset>282575</wp:posOffset>
                </wp:positionV>
                <wp:extent cx="297815" cy="9144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6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6F60C" id="Text Box 47" o:spid="_x0000_s1032" type="#_x0000_t202" style="position:absolute;left:0;text-align:left;margin-left:163.35pt;margin-top:22.25pt;width:23.45pt;height:1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4342C8" wp14:editId="5A665021">
                <wp:simplePos x="0" y="0"/>
                <wp:positionH relativeFrom="column">
                  <wp:posOffset>1780540</wp:posOffset>
                </wp:positionH>
                <wp:positionV relativeFrom="paragraph">
                  <wp:posOffset>148590</wp:posOffset>
                </wp:positionV>
                <wp:extent cx="857250" cy="647700"/>
                <wp:effectExtent l="0" t="0" r="31750" b="38100"/>
                <wp:wrapThrough wrapText="bothSides">
                  <wp:wrapPolygon edited="0">
                    <wp:start x="5760" y="0"/>
                    <wp:lineTo x="0" y="3388"/>
                    <wp:lineTo x="0" y="18635"/>
                    <wp:lineTo x="5760" y="22024"/>
                    <wp:lineTo x="16000" y="22024"/>
                    <wp:lineTo x="21760" y="18635"/>
                    <wp:lineTo x="21760" y="3388"/>
                    <wp:lineTo x="16000" y="0"/>
                    <wp:lineTo x="5760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C562F" id="Oval 38" o:spid="_x0000_s1026" style="position:absolute;margin-left:140.2pt;margin-top:11.7pt;width:67.5pt;height:5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</w:p>
    <w:p w14:paraId="7096A704" w14:textId="59F96453" w:rsidR="003B7753" w:rsidRDefault="003B7753" w:rsidP="004B4D87">
      <w:pPr>
        <w:pStyle w:val="ListBullet"/>
        <w:numPr>
          <w:ilvl w:val="0"/>
          <w:numId w:val="0"/>
        </w:numPr>
        <w:ind w:left="432" w:hanging="432"/>
      </w:pPr>
    </w:p>
    <w:p w14:paraId="36C0193C" w14:textId="3E281D29" w:rsidR="003B7753" w:rsidRDefault="003B7753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F3724E" wp14:editId="4324CB81">
                <wp:simplePos x="0" y="0"/>
                <wp:positionH relativeFrom="column">
                  <wp:posOffset>1499235</wp:posOffset>
                </wp:positionH>
                <wp:positionV relativeFrom="paragraph">
                  <wp:posOffset>12065</wp:posOffset>
                </wp:positionV>
                <wp:extent cx="381000" cy="647700"/>
                <wp:effectExtent l="0" t="0" r="25400" b="381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D21BC" id="Straight Connector 43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.95pt" to="148.05pt,5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" strokecolor="#731c3f [3204]" strokeweight=".5pt">
                <v:stroke joinstyle="miter"/>
              </v:line>
            </w:pict>
          </mc:Fallback>
        </mc:AlternateContent>
      </w:r>
    </w:p>
    <w:p w14:paraId="0294E05A" w14:textId="4C1AAFF7" w:rsidR="003B7753" w:rsidRDefault="003B7753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EA73FF" wp14:editId="74AEF684">
                <wp:simplePos x="0" y="0"/>
                <wp:positionH relativeFrom="column">
                  <wp:posOffset>4161790</wp:posOffset>
                </wp:positionH>
                <wp:positionV relativeFrom="paragraph">
                  <wp:posOffset>331470</wp:posOffset>
                </wp:positionV>
                <wp:extent cx="1082040" cy="647700"/>
                <wp:effectExtent l="0" t="0" r="35560" b="38100"/>
                <wp:wrapThrough wrapText="bothSides">
                  <wp:wrapPolygon edited="0">
                    <wp:start x="5577" y="0"/>
                    <wp:lineTo x="0" y="4235"/>
                    <wp:lineTo x="0" y="17788"/>
                    <wp:lineTo x="5577" y="22024"/>
                    <wp:lineTo x="16225" y="22024"/>
                    <wp:lineTo x="21803" y="17788"/>
                    <wp:lineTo x="21803" y="4235"/>
                    <wp:lineTo x="16225" y="0"/>
                    <wp:lineTo x="5577" y="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8A987" w14:textId="65ABB41C" w:rsidR="003B7753" w:rsidRDefault="003B7753" w:rsidP="003B7753">
                            <w:pPr>
                              <w:jc w:val="center"/>
                            </w:pPr>
                            <w:r>
                              <w:t>Georgee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EA73FF" id="Oval 52" o:spid="_x0000_s1033" style="position:absolute;left:0;text-align:left;margin-left:327.7pt;margin-top:26.1pt;width:85.2pt;height:5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" fillcolor="white [3201]" strokecolor="#debc53 [3209]" strokeweight="1pt">
                <v:stroke joinstyle="miter"/>
                <v:textbox>
                  <w:txbxContent>
                    <w:p w14:paraId="3C98A987" w14:textId="65ABB41C" w:rsidR="003B7753" w:rsidRDefault="003B7753" w:rsidP="003B7753">
                      <w:pPr>
                        <w:jc w:val="center"/>
                      </w:pPr>
                      <w:r>
                        <w:t>Georgee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46F9019" w14:textId="194A2283" w:rsidR="003B7753" w:rsidRDefault="003B7753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9313D1" wp14:editId="126815EA">
                <wp:simplePos x="0" y="0"/>
                <wp:positionH relativeFrom="column">
                  <wp:posOffset>2732405</wp:posOffset>
                </wp:positionH>
                <wp:positionV relativeFrom="paragraph">
                  <wp:posOffset>130175</wp:posOffset>
                </wp:positionV>
                <wp:extent cx="871855" cy="9144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0BA0E" w14:textId="35D87E7C" w:rsidR="003B7753" w:rsidRDefault="003B7753" w:rsidP="003B7753">
                            <w:r>
                              <w:t>Christine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313D1" id="Text Box 51" o:spid="_x0000_s1034" type="#_x0000_t202" style="position:absolute;left:0;text-align:left;margin-left:215.15pt;margin-top:10.25pt;width:68.65pt;height:1in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" filled="f" stroked="f">
                <v:textbox>
                  <w:txbxContent>
                    <w:p w14:paraId="1D80BA0E" w14:textId="35D87E7C" w:rsidR="003B7753" w:rsidRDefault="003B7753" w:rsidP="003B7753">
                      <w:r>
                        <w:t>Christine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D5039B" wp14:editId="0068D853">
                <wp:simplePos x="0" y="0"/>
                <wp:positionH relativeFrom="column">
                  <wp:posOffset>1209675</wp:posOffset>
                </wp:positionH>
                <wp:positionV relativeFrom="paragraph">
                  <wp:posOffset>138430</wp:posOffset>
                </wp:positionV>
                <wp:extent cx="589915" cy="9144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98462" w14:textId="30C3EBD8" w:rsidR="003B7753" w:rsidRDefault="003B7753" w:rsidP="003B7753">
                            <w:r>
                              <w:t>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5039B" id="Text Box 50" o:spid="_x0000_s1035" type="#_x0000_t202" style="position:absolute;left:0;text-align:left;margin-left:95.25pt;margin-top:10.9pt;width:46.45pt;height:1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" filled="f" stroked="f">
                <v:textbox>
                  <w:txbxContent>
                    <w:p w14:paraId="7CD98462" w14:textId="30C3EBD8" w:rsidR="003B7753" w:rsidRDefault="003B7753" w:rsidP="003B7753">
                      <w:r>
                        <w:t>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C59F9A" wp14:editId="72BBDB65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297815" cy="9144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B7507" w14:textId="77777777" w:rsidR="003B7753" w:rsidRDefault="003B7753" w:rsidP="003B775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59F9A" id="Text Box 49" o:spid="_x0000_s1036" type="#_x0000_t202" style="position:absolute;left:0;text-align:left;margin-left:0;margin-top:25.5pt;width:23.45pt;height:1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" filled="f" stroked="f">
                <v:textbox>
                  <w:txbxContent>
                    <w:p w14:paraId="400B7507" w14:textId="77777777" w:rsidR="003B7753" w:rsidRDefault="003B7753" w:rsidP="003B775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83E76D" wp14:editId="16E1B231">
                <wp:simplePos x="0" y="0"/>
                <wp:positionH relativeFrom="column">
                  <wp:posOffset>4262755</wp:posOffset>
                </wp:positionH>
                <wp:positionV relativeFrom="paragraph">
                  <wp:posOffset>6985</wp:posOffset>
                </wp:positionV>
                <wp:extent cx="857250" cy="647700"/>
                <wp:effectExtent l="0" t="0" r="31750" b="38100"/>
                <wp:wrapThrough wrapText="bothSides">
                  <wp:wrapPolygon edited="0">
                    <wp:start x="5760" y="0"/>
                    <wp:lineTo x="0" y="3388"/>
                    <wp:lineTo x="0" y="18635"/>
                    <wp:lineTo x="5760" y="22024"/>
                    <wp:lineTo x="16000" y="22024"/>
                    <wp:lineTo x="21760" y="18635"/>
                    <wp:lineTo x="21760" y="3388"/>
                    <wp:lineTo x="16000" y="0"/>
                    <wp:lineTo x="5760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4385A" id="Oval 40" o:spid="_x0000_s1026" style="position:absolute;margin-left:335.65pt;margin-top:.55pt;width:67.5pt;height:5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4428E5" wp14:editId="1C492BE5">
                <wp:simplePos x="0" y="0"/>
                <wp:positionH relativeFrom="column">
                  <wp:posOffset>1119505</wp:posOffset>
                </wp:positionH>
                <wp:positionV relativeFrom="paragraph">
                  <wp:posOffset>6985</wp:posOffset>
                </wp:positionV>
                <wp:extent cx="857250" cy="647700"/>
                <wp:effectExtent l="0" t="0" r="31750" b="38100"/>
                <wp:wrapThrough wrapText="bothSides">
                  <wp:wrapPolygon edited="0">
                    <wp:start x="5760" y="0"/>
                    <wp:lineTo x="0" y="3388"/>
                    <wp:lineTo x="0" y="18635"/>
                    <wp:lineTo x="5760" y="22024"/>
                    <wp:lineTo x="16000" y="22024"/>
                    <wp:lineTo x="21760" y="18635"/>
                    <wp:lineTo x="21760" y="3388"/>
                    <wp:lineTo x="16000" y="0"/>
                    <wp:lineTo x="5760" y="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33907" id="Oval 41" o:spid="_x0000_s1026" style="position:absolute;margin-left:88.15pt;margin-top:.55pt;width:67.5pt;height:5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FE7271" wp14:editId="73A1C9FE">
                <wp:simplePos x="0" y="0"/>
                <wp:positionH relativeFrom="column">
                  <wp:posOffset>2738755</wp:posOffset>
                </wp:positionH>
                <wp:positionV relativeFrom="paragraph">
                  <wp:posOffset>6985</wp:posOffset>
                </wp:positionV>
                <wp:extent cx="857250" cy="647700"/>
                <wp:effectExtent l="0" t="0" r="31750" b="38100"/>
                <wp:wrapThrough wrapText="bothSides">
                  <wp:wrapPolygon edited="0">
                    <wp:start x="5760" y="0"/>
                    <wp:lineTo x="0" y="3388"/>
                    <wp:lineTo x="0" y="18635"/>
                    <wp:lineTo x="5760" y="22024"/>
                    <wp:lineTo x="16000" y="22024"/>
                    <wp:lineTo x="21760" y="18635"/>
                    <wp:lineTo x="21760" y="3388"/>
                    <wp:lineTo x="16000" y="0"/>
                    <wp:lineTo x="5760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F83D9" id="Oval 42" o:spid="_x0000_s1026" style="position:absolute;margin-left:215.65pt;margin-top:.55pt;width:67.5pt;height:5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</w:p>
    <w:p w14:paraId="66F7D9C9" w14:textId="3EBD322F" w:rsidR="003B7753" w:rsidRDefault="003B7753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D2E035" wp14:editId="1C1C5C46">
                <wp:simplePos x="0" y="0"/>
                <wp:positionH relativeFrom="column">
                  <wp:posOffset>3594735</wp:posOffset>
                </wp:positionH>
                <wp:positionV relativeFrom="paragraph">
                  <wp:posOffset>67310</wp:posOffset>
                </wp:positionV>
                <wp:extent cx="666750" cy="0"/>
                <wp:effectExtent l="0" t="0" r="1905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7FE6D" id="Straight Connector 4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5.3pt" to="335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" strokecolor="#731c3f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4A23D3" wp14:editId="29B287AC">
                <wp:simplePos x="0" y="0"/>
                <wp:positionH relativeFrom="column">
                  <wp:posOffset>1975485</wp:posOffset>
                </wp:positionH>
                <wp:positionV relativeFrom="paragraph">
                  <wp:posOffset>67310</wp:posOffset>
                </wp:positionV>
                <wp:extent cx="762000" cy="0"/>
                <wp:effectExtent l="0" t="0" r="254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066BF" id="Straight Connector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5pt,5.3pt" to="215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" strokecolor="#731c3f [3204]" strokeweight=".5pt">
                <v:stroke joinstyle="miter"/>
              </v:line>
            </w:pict>
          </mc:Fallback>
        </mc:AlternateContent>
      </w:r>
    </w:p>
    <w:p w14:paraId="4D6AE888" w14:textId="4D694A57" w:rsidR="003B7753" w:rsidRDefault="003B7753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F64D25" wp14:editId="4F0AD581">
                <wp:simplePos x="0" y="0"/>
                <wp:positionH relativeFrom="column">
                  <wp:posOffset>4261485</wp:posOffset>
                </wp:positionH>
                <wp:positionV relativeFrom="paragraph">
                  <wp:posOffset>-1270</wp:posOffset>
                </wp:positionV>
                <wp:extent cx="381000" cy="518160"/>
                <wp:effectExtent l="0" t="0" r="25400" b="406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84CFD" id="Straight Connector 46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-.05pt" to="365.55pt,4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" strokecolor="#731c3f [3204]" strokeweight=".5pt">
                <v:stroke joinstyle="miter"/>
              </v:line>
            </w:pict>
          </mc:Fallback>
        </mc:AlternateContent>
      </w:r>
    </w:p>
    <w:p w14:paraId="20CF16FA" w14:textId="041E9D79" w:rsidR="003B7753" w:rsidRDefault="003B7753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898AD8" wp14:editId="58700256">
                <wp:simplePos x="0" y="0"/>
                <wp:positionH relativeFrom="column">
                  <wp:posOffset>3680460</wp:posOffset>
                </wp:positionH>
                <wp:positionV relativeFrom="paragraph">
                  <wp:posOffset>186055</wp:posOffset>
                </wp:positionV>
                <wp:extent cx="961390" cy="647700"/>
                <wp:effectExtent l="0" t="0" r="29210" b="38100"/>
                <wp:wrapThrough wrapText="bothSides">
                  <wp:wrapPolygon edited="0">
                    <wp:start x="5707" y="0"/>
                    <wp:lineTo x="0" y="4235"/>
                    <wp:lineTo x="0" y="18635"/>
                    <wp:lineTo x="5707" y="22024"/>
                    <wp:lineTo x="15979" y="22024"/>
                    <wp:lineTo x="21686" y="18635"/>
                    <wp:lineTo x="21686" y="4235"/>
                    <wp:lineTo x="15979" y="0"/>
                    <wp:lineTo x="5707" y="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3EC5B" w14:textId="37D35FA5" w:rsidR="003B7753" w:rsidRDefault="000C2B55" w:rsidP="003B7753">
                            <w:pPr>
                              <w:jc w:val="center"/>
                            </w:pPr>
                            <w:r>
                              <w:t>Peter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898AD8" id="Oval 39" o:spid="_x0000_s1037" style="position:absolute;left:0;text-align:left;margin-left:289.8pt;margin-top:14.65pt;width:75.7pt;height:5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" fillcolor="white [3201]" strokecolor="#debc53 [3209]" strokeweight="1pt">
                <v:stroke joinstyle="miter"/>
                <v:textbox>
                  <w:txbxContent>
                    <w:p w14:paraId="3293EC5B" w14:textId="37D35FA5" w:rsidR="003B7753" w:rsidRDefault="000C2B55" w:rsidP="003B7753">
                      <w:pPr>
                        <w:jc w:val="center"/>
                      </w:pPr>
                      <w:r>
                        <w:t>Peter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3B1387B" w14:textId="77777777" w:rsidR="003B7753" w:rsidRDefault="003B7753" w:rsidP="004B4D87">
      <w:pPr>
        <w:pStyle w:val="ListBullet"/>
        <w:numPr>
          <w:ilvl w:val="0"/>
          <w:numId w:val="0"/>
        </w:numPr>
        <w:ind w:left="432" w:hanging="432"/>
      </w:pPr>
    </w:p>
    <w:p w14:paraId="04352387" w14:textId="77777777" w:rsidR="000C2B55" w:rsidRDefault="000C2B55" w:rsidP="004B4D87">
      <w:pPr>
        <w:pStyle w:val="ListBullet"/>
        <w:numPr>
          <w:ilvl w:val="0"/>
          <w:numId w:val="0"/>
        </w:numPr>
        <w:ind w:left="432" w:hanging="432"/>
      </w:pPr>
    </w:p>
    <w:p w14:paraId="2D07E79B" w14:textId="77777777" w:rsidR="000C2B55" w:rsidRDefault="000C2B55" w:rsidP="004B4D87">
      <w:pPr>
        <w:pStyle w:val="ListBullet"/>
        <w:numPr>
          <w:ilvl w:val="0"/>
          <w:numId w:val="0"/>
        </w:numPr>
        <w:ind w:left="432" w:hanging="432"/>
      </w:pPr>
    </w:p>
    <w:p w14:paraId="234CFEDA" w14:textId="7EEB3EFD" w:rsidR="000C2B55" w:rsidRDefault="000C2B55" w:rsidP="004B4D87">
      <w:pPr>
        <w:pStyle w:val="ListBullet"/>
        <w:numPr>
          <w:ilvl w:val="0"/>
          <w:numId w:val="0"/>
        </w:numPr>
        <w:ind w:left="432" w:hanging="432"/>
      </w:pPr>
      <w:r>
        <w:t xml:space="preserve">iv) All Connected Nodes. Degree of Separation 1. </w:t>
      </w:r>
    </w:p>
    <w:p w14:paraId="0C317B72" w14:textId="01682571" w:rsidR="000C2B55" w:rsidRDefault="000C2B55" w:rsidP="004B4D87">
      <w:pPr>
        <w:pStyle w:val="ListBullet"/>
        <w:numPr>
          <w:ilvl w:val="0"/>
          <w:numId w:val="0"/>
        </w:numPr>
        <w:ind w:left="432" w:hanging="432"/>
      </w:pPr>
    </w:p>
    <w:p w14:paraId="61598872" w14:textId="1371043F" w:rsidR="000C2B55" w:rsidRDefault="000C2B55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A2A90E" wp14:editId="03298B33">
                <wp:simplePos x="0" y="0"/>
                <wp:positionH relativeFrom="column">
                  <wp:posOffset>2645410</wp:posOffset>
                </wp:positionH>
                <wp:positionV relativeFrom="paragraph">
                  <wp:posOffset>173355</wp:posOffset>
                </wp:positionV>
                <wp:extent cx="857250" cy="647700"/>
                <wp:effectExtent l="0" t="0" r="31750" b="38100"/>
                <wp:wrapThrough wrapText="bothSides">
                  <wp:wrapPolygon edited="0">
                    <wp:start x="5760" y="0"/>
                    <wp:lineTo x="0" y="3388"/>
                    <wp:lineTo x="0" y="18635"/>
                    <wp:lineTo x="5760" y="22024"/>
                    <wp:lineTo x="16000" y="22024"/>
                    <wp:lineTo x="21760" y="18635"/>
                    <wp:lineTo x="21760" y="3388"/>
                    <wp:lineTo x="16000" y="0"/>
                    <wp:lineTo x="5760" y="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89B14" w14:textId="37B43EE9" w:rsidR="000C2B55" w:rsidRDefault="000C2B55" w:rsidP="000C2B55">
                            <w:pPr>
                              <w:jc w:val="center"/>
                            </w:pPr>
                            <w: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2A90E" id="Oval 65" o:spid="_x0000_s1038" style="position:absolute;left:0;text-align:left;margin-left:208.3pt;margin-top:13.65pt;width:67.5pt;height:5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" fillcolor="white [3201]" strokecolor="#debc53 [3209]" strokeweight="1pt">
                <v:stroke joinstyle="miter"/>
                <v:textbox>
                  <w:txbxContent>
                    <w:p w14:paraId="3A789B14" w14:textId="37B43EE9" w:rsidR="000C2B55" w:rsidRDefault="000C2B55" w:rsidP="000C2B55">
                      <w:pPr>
                        <w:jc w:val="center"/>
                      </w:pPr>
                      <w:r>
                        <w:t>John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67763D1" w14:textId="7ED46999" w:rsidR="000C2B55" w:rsidRDefault="000C2B55" w:rsidP="000C2B55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B62AC4" wp14:editId="6B5EB0D4">
                <wp:simplePos x="0" y="0"/>
                <wp:positionH relativeFrom="column">
                  <wp:posOffset>1594485</wp:posOffset>
                </wp:positionH>
                <wp:positionV relativeFrom="paragraph">
                  <wp:posOffset>240601</wp:posOffset>
                </wp:positionV>
                <wp:extent cx="1050571" cy="774764"/>
                <wp:effectExtent l="0" t="0" r="41910" b="381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571" cy="774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B26C9" id="Straight Connector 66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18.95pt" to="208.25pt,7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" strokecolor="#731c3f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C4F906" wp14:editId="35E412EF">
                <wp:simplePos x="0" y="0"/>
                <wp:positionH relativeFrom="column">
                  <wp:posOffset>3495553</wp:posOffset>
                </wp:positionH>
                <wp:positionV relativeFrom="paragraph">
                  <wp:posOffset>113279</wp:posOffset>
                </wp:positionV>
                <wp:extent cx="1623181" cy="902086"/>
                <wp:effectExtent l="0" t="0" r="27940" b="381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181" cy="902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FF0897" id="Straight Connector 67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25pt,8.9pt" to="403.05pt,7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" strokecolor="#731c3f [3204]" strokeweight=".5pt">
                <v:stroke joinstyle="miter"/>
              </v:line>
            </w:pict>
          </mc:Fallback>
        </mc:AlternateContent>
      </w:r>
    </w:p>
    <w:p w14:paraId="7D3CFB20" w14:textId="03B5335E" w:rsidR="000C2B55" w:rsidRDefault="000C2B55" w:rsidP="000C2B55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3C2E61" wp14:editId="64B947A3">
                <wp:simplePos x="0" y="0"/>
                <wp:positionH relativeFrom="column">
                  <wp:posOffset>2835797</wp:posOffset>
                </wp:positionH>
                <wp:positionV relativeFrom="paragraph">
                  <wp:posOffset>46605</wp:posOffset>
                </wp:positionV>
                <wp:extent cx="187438" cy="1801246"/>
                <wp:effectExtent l="0" t="0" r="41275" b="2794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38" cy="1801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7FFB3" id="Straight Connector 7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pt,3.65pt" to="238.05pt,14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" strokecolor="#731c3f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816445" wp14:editId="59804EC0">
                <wp:simplePos x="0" y="0"/>
                <wp:positionH relativeFrom="column">
                  <wp:posOffset>3113589</wp:posOffset>
                </wp:positionH>
                <wp:positionV relativeFrom="paragraph">
                  <wp:posOffset>168219</wp:posOffset>
                </wp:positionV>
                <wp:extent cx="290645" cy="520121"/>
                <wp:effectExtent l="0" t="0" r="40005" b="3873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45" cy="52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F014A" id="Straight Connector 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13.25pt" to="268.05pt,5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" strokecolor="#731c3f [3204]" strokeweight=".5pt">
                <v:stroke joinstyle="miter"/>
              </v:line>
            </w:pict>
          </mc:Fallback>
        </mc:AlternateContent>
      </w:r>
    </w:p>
    <w:p w14:paraId="277AEF4A" w14:textId="554EE79E" w:rsidR="000C2B55" w:rsidRDefault="000C2B55" w:rsidP="000C2B55">
      <w:pPr>
        <w:pStyle w:val="ListBullet"/>
        <w:numPr>
          <w:ilvl w:val="0"/>
          <w:numId w:val="0"/>
        </w:numPr>
        <w:ind w:left="432" w:hanging="432"/>
      </w:pPr>
    </w:p>
    <w:p w14:paraId="323ABCAE" w14:textId="4F11DCFA" w:rsidR="000C2B55" w:rsidRDefault="000C2B55" w:rsidP="000C2B55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97D336" wp14:editId="4799FBE4">
                <wp:simplePos x="0" y="0"/>
                <wp:positionH relativeFrom="column">
                  <wp:posOffset>1979271</wp:posOffset>
                </wp:positionH>
                <wp:positionV relativeFrom="paragraph">
                  <wp:posOffset>293370</wp:posOffset>
                </wp:positionV>
                <wp:extent cx="1139214" cy="100475"/>
                <wp:effectExtent l="0" t="0" r="2921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9214" cy="10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6FE76" id="Straight Connector 62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23.1pt" to="245.55pt,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" strokecolor="#731c3f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50B99E" wp14:editId="39BC1441">
                <wp:simplePos x="0" y="0"/>
                <wp:positionH relativeFrom="column">
                  <wp:posOffset>3115310</wp:posOffset>
                </wp:positionH>
                <wp:positionV relativeFrom="paragraph">
                  <wp:posOffset>163830</wp:posOffset>
                </wp:positionV>
                <wp:extent cx="871855" cy="91440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72219" w14:textId="77777777" w:rsidR="000C2B55" w:rsidRDefault="000C2B55" w:rsidP="000C2B55">
                            <w:r>
                              <w:t>Christine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0B99E" id="Text Box 55" o:spid="_x0000_s1039" type="#_x0000_t202" style="position:absolute;left:0;text-align:left;margin-left:245.3pt;margin-top:12.9pt;width:68.65pt;height:1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" filled="f" stroked="f">
                <v:textbox>
                  <w:txbxContent>
                    <w:p w14:paraId="2AB72219" w14:textId="77777777" w:rsidR="000C2B55" w:rsidRDefault="000C2B55" w:rsidP="000C2B55">
                      <w:r>
                        <w:t>Christine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63F702" wp14:editId="44EAE731">
                <wp:simplePos x="0" y="0"/>
                <wp:positionH relativeFrom="column">
                  <wp:posOffset>3114040</wp:posOffset>
                </wp:positionH>
                <wp:positionV relativeFrom="paragraph">
                  <wp:posOffset>29210</wp:posOffset>
                </wp:positionV>
                <wp:extent cx="857250" cy="647700"/>
                <wp:effectExtent l="0" t="0" r="31750" b="38100"/>
                <wp:wrapThrough wrapText="bothSides">
                  <wp:wrapPolygon edited="0">
                    <wp:start x="5760" y="0"/>
                    <wp:lineTo x="0" y="3388"/>
                    <wp:lineTo x="0" y="18635"/>
                    <wp:lineTo x="5760" y="22024"/>
                    <wp:lineTo x="16000" y="22024"/>
                    <wp:lineTo x="21760" y="18635"/>
                    <wp:lineTo x="21760" y="3388"/>
                    <wp:lineTo x="16000" y="0"/>
                    <wp:lineTo x="5760" y="0"/>
                  </wp:wrapPolygon>
                </wp:wrapThrough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B4F46" id="Oval 60" o:spid="_x0000_s1026" style="position:absolute;margin-left:245.2pt;margin-top:2.3pt;width:67.5pt;height:5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58F040" wp14:editId="38B992F2">
                <wp:simplePos x="0" y="0"/>
                <wp:positionH relativeFrom="column">
                  <wp:posOffset>4636770</wp:posOffset>
                </wp:positionH>
                <wp:positionV relativeFrom="paragraph">
                  <wp:posOffset>38100</wp:posOffset>
                </wp:positionV>
                <wp:extent cx="1082040" cy="647700"/>
                <wp:effectExtent l="0" t="0" r="35560" b="38100"/>
                <wp:wrapThrough wrapText="bothSides">
                  <wp:wrapPolygon edited="0">
                    <wp:start x="5577" y="0"/>
                    <wp:lineTo x="0" y="4235"/>
                    <wp:lineTo x="0" y="17788"/>
                    <wp:lineTo x="5577" y="22024"/>
                    <wp:lineTo x="16225" y="22024"/>
                    <wp:lineTo x="21803" y="17788"/>
                    <wp:lineTo x="21803" y="4235"/>
                    <wp:lineTo x="16225" y="0"/>
                    <wp:lineTo x="5577" y="0"/>
                  </wp:wrapPolygon>
                </wp:wrapThrough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1FBB7" w14:textId="77777777" w:rsidR="000C2B55" w:rsidRDefault="000C2B55" w:rsidP="000C2B55">
                            <w:pPr>
                              <w:jc w:val="center"/>
                            </w:pPr>
                            <w:r>
                              <w:t>Georgee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58F040" id="Oval 54" o:spid="_x0000_s1040" style="position:absolute;left:0;text-align:left;margin-left:365.1pt;margin-top:3pt;width:85.2pt;height:51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" fillcolor="white [3201]" strokecolor="#debc53 [3209]" strokeweight="1pt">
                <v:stroke joinstyle="miter"/>
                <v:textbox>
                  <w:txbxContent>
                    <w:p w14:paraId="0E01FBB7" w14:textId="77777777" w:rsidR="000C2B55" w:rsidRDefault="000C2B55" w:rsidP="000C2B55">
                      <w:pPr>
                        <w:jc w:val="center"/>
                      </w:pPr>
                      <w:r>
                        <w:t>Georgee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E5BE28" wp14:editId="3DBCCBCA">
                <wp:simplePos x="0" y="0"/>
                <wp:positionH relativeFrom="column">
                  <wp:posOffset>1209675</wp:posOffset>
                </wp:positionH>
                <wp:positionV relativeFrom="paragraph">
                  <wp:posOffset>138430</wp:posOffset>
                </wp:positionV>
                <wp:extent cx="589915" cy="9144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B4B10" w14:textId="77777777" w:rsidR="000C2B55" w:rsidRDefault="000C2B55" w:rsidP="000C2B55">
                            <w:r>
                              <w:t>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5BE28" id="Text Box 56" o:spid="_x0000_s1041" type="#_x0000_t202" style="position:absolute;left:0;text-align:left;margin-left:95.25pt;margin-top:10.9pt;width:46.45pt;height:1in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" filled="f" stroked="f">
                <v:textbox>
                  <w:txbxContent>
                    <w:p w14:paraId="7E5B4B10" w14:textId="77777777" w:rsidR="000C2B55" w:rsidRDefault="000C2B55" w:rsidP="000C2B55">
                      <w:r>
                        <w:t>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E2D442" wp14:editId="2EF5B395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297815" cy="9144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50C6C" w14:textId="77777777" w:rsidR="000C2B55" w:rsidRDefault="000C2B55" w:rsidP="000C2B5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D442" id="Text Box 57" o:spid="_x0000_s1042" type="#_x0000_t202" style="position:absolute;left:0;text-align:left;margin-left:0;margin-top:25.5pt;width:23.45pt;height:1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" filled="f" stroked="f">
                <v:textbox>
                  <w:txbxContent>
                    <w:p w14:paraId="4B350C6C" w14:textId="77777777" w:rsidR="000C2B55" w:rsidRDefault="000C2B55" w:rsidP="000C2B5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04C628" wp14:editId="2FBE86AE">
                <wp:simplePos x="0" y="0"/>
                <wp:positionH relativeFrom="column">
                  <wp:posOffset>1119505</wp:posOffset>
                </wp:positionH>
                <wp:positionV relativeFrom="paragraph">
                  <wp:posOffset>6985</wp:posOffset>
                </wp:positionV>
                <wp:extent cx="857250" cy="647700"/>
                <wp:effectExtent l="0" t="0" r="31750" b="38100"/>
                <wp:wrapThrough wrapText="bothSides">
                  <wp:wrapPolygon edited="0">
                    <wp:start x="5760" y="0"/>
                    <wp:lineTo x="0" y="3388"/>
                    <wp:lineTo x="0" y="18635"/>
                    <wp:lineTo x="5760" y="22024"/>
                    <wp:lineTo x="16000" y="22024"/>
                    <wp:lineTo x="21760" y="18635"/>
                    <wp:lineTo x="21760" y="3388"/>
                    <wp:lineTo x="16000" y="0"/>
                    <wp:lineTo x="5760" y="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E55F6" id="Oval 59" o:spid="_x0000_s1026" style="position:absolute;margin-left:88.15pt;margin-top:.55pt;width:67.5pt;height:5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</w:p>
    <w:p w14:paraId="12652E0A" w14:textId="29AEB3E8" w:rsidR="000C2B55" w:rsidRDefault="000C2B55" w:rsidP="000C2B55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5EDB91" wp14:editId="4B99C529">
                <wp:simplePos x="0" y="0"/>
                <wp:positionH relativeFrom="column">
                  <wp:posOffset>3970743</wp:posOffset>
                </wp:positionH>
                <wp:positionV relativeFrom="paragraph">
                  <wp:posOffset>96375</wp:posOffset>
                </wp:positionV>
                <wp:extent cx="666750" cy="0"/>
                <wp:effectExtent l="0" t="0" r="1905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800AB" id="Straight Connector 6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5pt,7.6pt" to="365.15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" strokecolor="#731c3f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4A88DD" wp14:editId="147FCEB5">
                <wp:simplePos x="0" y="0"/>
                <wp:positionH relativeFrom="column">
                  <wp:posOffset>3689985</wp:posOffset>
                </wp:positionH>
                <wp:positionV relativeFrom="paragraph">
                  <wp:posOffset>320828</wp:posOffset>
                </wp:positionV>
                <wp:extent cx="950499" cy="681202"/>
                <wp:effectExtent l="0" t="0" r="4064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499" cy="681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76B4D" id="Straight Connector 63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55pt,25.25pt" to="365.4pt,7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" strokecolor="#731c3f [3204]" strokeweight=".5pt">
                <v:stroke joinstyle="miter"/>
              </v:line>
            </w:pict>
          </mc:Fallback>
        </mc:AlternateContent>
      </w:r>
    </w:p>
    <w:p w14:paraId="4EA3EC68" w14:textId="2E389430" w:rsidR="000C2B55" w:rsidRDefault="000C2B55" w:rsidP="000C2B55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07212" wp14:editId="6233A167">
                <wp:simplePos x="0" y="0"/>
                <wp:positionH relativeFrom="column">
                  <wp:posOffset>1689735</wp:posOffset>
                </wp:positionH>
                <wp:positionV relativeFrom="paragraph">
                  <wp:posOffset>27304</wp:posOffset>
                </wp:positionV>
                <wp:extent cx="1142534" cy="652097"/>
                <wp:effectExtent l="0" t="0" r="26035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2534" cy="652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73FC5" id="Straight Connector 53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05pt,2.15pt" to="223pt,5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" strokecolor="#731c3f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9A8479" wp14:editId="319C95F5">
                <wp:simplePos x="0" y="0"/>
                <wp:positionH relativeFrom="column">
                  <wp:posOffset>3208839</wp:posOffset>
                </wp:positionH>
                <wp:positionV relativeFrom="paragraph">
                  <wp:posOffset>27305</wp:posOffset>
                </wp:positionV>
                <wp:extent cx="195395" cy="389842"/>
                <wp:effectExtent l="0" t="0" r="33655" b="4254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395" cy="389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D536A" id="Straight Connector 7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5pt,2.15pt" to="268.05pt,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" strokecolor="#731c3f [3204]" strokeweight=".5pt">
                <v:stroke joinstyle="miter"/>
              </v:line>
            </w:pict>
          </mc:Fallback>
        </mc:AlternateContent>
      </w:r>
    </w:p>
    <w:p w14:paraId="01B12328" w14:textId="77777777" w:rsidR="000C2B55" w:rsidRDefault="000C2B55" w:rsidP="000C2B55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F72C7D" wp14:editId="21E9ABD3">
                <wp:simplePos x="0" y="0"/>
                <wp:positionH relativeFrom="column">
                  <wp:posOffset>2736850</wp:posOffset>
                </wp:positionH>
                <wp:positionV relativeFrom="paragraph">
                  <wp:posOffset>86995</wp:posOffset>
                </wp:positionV>
                <wp:extent cx="961390" cy="647700"/>
                <wp:effectExtent l="0" t="0" r="29210" b="38100"/>
                <wp:wrapThrough wrapText="bothSides">
                  <wp:wrapPolygon edited="0">
                    <wp:start x="5707" y="0"/>
                    <wp:lineTo x="0" y="4235"/>
                    <wp:lineTo x="0" y="18635"/>
                    <wp:lineTo x="5707" y="22024"/>
                    <wp:lineTo x="15979" y="22024"/>
                    <wp:lineTo x="21686" y="18635"/>
                    <wp:lineTo x="21686" y="4235"/>
                    <wp:lineTo x="15979" y="0"/>
                    <wp:lineTo x="5707" y="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3374E" w14:textId="77777777" w:rsidR="000C2B55" w:rsidRDefault="000C2B55" w:rsidP="000C2B55">
                            <w:pPr>
                              <w:jc w:val="center"/>
                            </w:pPr>
                            <w:r>
                              <w:t>Peter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F72C7D" id="Oval 64" o:spid="_x0000_s1043" style="position:absolute;left:0;text-align:left;margin-left:215.5pt;margin-top:6.85pt;width:75.7pt;height:5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" fillcolor="white [3201]" strokecolor="#debc53 [3209]" strokeweight="1pt">
                <v:stroke joinstyle="miter"/>
                <v:textbox>
                  <w:txbxContent>
                    <w:p w14:paraId="6ED3374E" w14:textId="77777777" w:rsidR="000C2B55" w:rsidRDefault="000C2B55" w:rsidP="000C2B55">
                      <w:pPr>
                        <w:jc w:val="center"/>
                      </w:pPr>
                      <w:r>
                        <w:t>Peter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39E730D" w14:textId="77777777" w:rsidR="000C2B55" w:rsidRDefault="000C2B55" w:rsidP="000C2B55">
      <w:pPr>
        <w:pStyle w:val="ListBullet"/>
        <w:numPr>
          <w:ilvl w:val="0"/>
          <w:numId w:val="0"/>
        </w:numPr>
        <w:ind w:left="432" w:hanging="432"/>
      </w:pPr>
    </w:p>
    <w:p w14:paraId="5BD9B27E" w14:textId="77777777" w:rsidR="000C2B55" w:rsidRDefault="000C2B55" w:rsidP="004B4D87">
      <w:pPr>
        <w:pStyle w:val="ListBullet"/>
        <w:numPr>
          <w:ilvl w:val="0"/>
          <w:numId w:val="0"/>
        </w:numPr>
        <w:ind w:left="432" w:hanging="432"/>
      </w:pPr>
    </w:p>
    <w:p w14:paraId="49A1844C" w14:textId="77777777" w:rsidR="000C2B55" w:rsidRDefault="000C2B55" w:rsidP="004B4D87">
      <w:pPr>
        <w:pStyle w:val="ListBullet"/>
        <w:numPr>
          <w:ilvl w:val="0"/>
          <w:numId w:val="0"/>
        </w:numPr>
        <w:ind w:left="432" w:hanging="432"/>
      </w:pPr>
    </w:p>
    <w:p w14:paraId="1967948E" w14:textId="77777777" w:rsidR="003B7753" w:rsidRDefault="003B7753" w:rsidP="004B4D87">
      <w:pPr>
        <w:pStyle w:val="ListBullet"/>
        <w:numPr>
          <w:ilvl w:val="0"/>
          <w:numId w:val="0"/>
        </w:numPr>
        <w:ind w:left="432" w:hanging="432"/>
      </w:pPr>
    </w:p>
    <w:p w14:paraId="1AAA7124" w14:textId="324F65DB" w:rsidR="008E2FEA" w:rsidRDefault="00262081" w:rsidP="004B4D87">
      <w:pPr>
        <w:pStyle w:val="ListBullet"/>
        <w:numPr>
          <w:ilvl w:val="0"/>
          <w:numId w:val="0"/>
        </w:numPr>
        <w:ind w:left="432" w:hanging="432"/>
      </w:pPr>
      <w:r>
        <w:t>Answer 3</w:t>
      </w:r>
      <w:r w:rsidR="008E2FEA">
        <w:t xml:space="preserve">. </w:t>
      </w:r>
    </w:p>
    <w:p w14:paraId="3094B0B0" w14:textId="77777777" w:rsidR="00BD006D" w:rsidRDefault="00BD006D" w:rsidP="004B4D87">
      <w:pPr>
        <w:pStyle w:val="ListBullet"/>
        <w:numPr>
          <w:ilvl w:val="0"/>
          <w:numId w:val="0"/>
        </w:numPr>
        <w:ind w:left="432" w:hanging="432"/>
      </w:pPr>
    </w:p>
    <w:p w14:paraId="0CF74792" w14:textId="517EC280" w:rsidR="00CD3771" w:rsidRDefault="00CD3771" w:rsidP="004B4D87">
      <w:pPr>
        <w:pStyle w:val="ListBullet"/>
        <w:numPr>
          <w:ilvl w:val="0"/>
          <w:numId w:val="0"/>
        </w:numPr>
        <w:ind w:left="432" w:hanging="432"/>
      </w:pPr>
      <w:r>
        <w:t xml:space="preserve">Heuristic 1: Admissible </w:t>
      </w:r>
    </w:p>
    <w:p w14:paraId="67906EFF" w14:textId="77777777" w:rsidR="00BD006D" w:rsidRDefault="00BD006D" w:rsidP="004B4D87">
      <w:pPr>
        <w:pStyle w:val="ListBullet"/>
        <w:numPr>
          <w:ilvl w:val="0"/>
          <w:numId w:val="0"/>
        </w:numPr>
        <w:ind w:left="432" w:hanging="432"/>
      </w:pPr>
    </w:p>
    <w:p w14:paraId="05816EA7" w14:textId="6F4B847D" w:rsidR="00CD3771" w:rsidRDefault="00CD3771" w:rsidP="004B4D87">
      <w:pPr>
        <w:pStyle w:val="ListBullet"/>
        <w:numPr>
          <w:ilvl w:val="0"/>
          <w:numId w:val="0"/>
        </w:numPr>
        <w:ind w:left="432" w:hanging="432"/>
      </w:pPr>
      <w:r>
        <w:t>Heuristic 2: Admissible</w:t>
      </w:r>
    </w:p>
    <w:p w14:paraId="2AFF0FD8" w14:textId="77777777" w:rsidR="00BD006D" w:rsidRDefault="00BD006D" w:rsidP="004B4D87">
      <w:pPr>
        <w:pStyle w:val="ListBullet"/>
        <w:numPr>
          <w:ilvl w:val="0"/>
          <w:numId w:val="0"/>
        </w:numPr>
        <w:ind w:left="432" w:hanging="432"/>
      </w:pPr>
    </w:p>
    <w:p w14:paraId="6A43DAD3" w14:textId="77777777" w:rsidR="00BD006D" w:rsidRDefault="00CD3771" w:rsidP="004B4D87">
      <w:pPr>
        <w:pStyle w:val="ListBullet"/>
        <w:numPr>
          <w:ilvl w:val="0"/>
          <w:numId w:val="0"/>
        </w:numPr>
        <w:ind w:left="432" w:hanging="432"/>
      </w:pPr>
      <w:r>
        <w:t>Heuristic 3:</w:t>
      </w:r>
      <w:r w:rsidR="00EE258C">
        <w:t xml:space="preserve"> Not </w:t>
      </w:r>
      <w:r w:rsidR="00BB5F1D">
        <w:t>Admissible;</w:t>
      </w:r>
    </w:p>
    <w:p w14:paraId="423B2AD7" w14:textId="77777777" w:rsidR="00BD006D" w:rsidRDefault="00EE258C" w:rsidP="004B4D87">
      <w:pPr>
        <w:pStyle w:val="ListBullet"/>
        <w:numPr>
          <w:ilvl w:val="0"/>
          <w:numId w:val="0"/>
        </w:numPr>
        <w:ind w:left="432" w:hanging="432"/>
      </w:pPr>
      <w:r>
        <w:tab/>
        <w:t>Value h(c)&lt;=</w:t>
      </w:r>
      <w:r w:rsidR="00F75381">
        <w:t>10</w:t>
      </w:r>
    </w:p>
    <w:p w14:paraId="06F88D6F" w14:textId="72E75AD6" w:rsidR="00CD3771" w:rsidRDefault="00663410" w:rsidP="00BD006D">
      <w:pPr>
        <w:pStyle w:val="ListBullet"/>
        <w:numPr>
          <w:ilvl w:val="0"/>
          <w:numId w:val="0"/>
        </w:numPr>
        <w:ind w:left="432"/>
      </w:pPr>
      <w:r>
        <w:t xml:space="preserve"> Value h(f)&lt;=40</w:t>
      </w:r>
    </w:p>
    <w:p w14:paraId="062F81BA" w14:textId="77777777" w:rsidR="00BD006D" w:rsidRDefault="00BD006D" w:rsidP="00BD006D">
      <w:pPr>
        <w:pStyle w:val="ListBullet"/>
        <w:numPr>
          <w:ilvl w:val="0"/>
          <w:numId w:val="0"/>
        </w:numPr>
        <w:ind w:left="432"/>
      </w:pPr>
    </w:p>
    <w:p w14:paraId="0DDF9997" w14:textId="56C85E15" w:rsidR="00410D26" w:rsidRDefault="00410D26" w:rsidP="004B4D87">
      <w:pPr>
        <w:pStyle w:val="ListBullet"/>
        <w:numPr>
          <w:ilvl w:val="0"/>
          <w:numId w:val="0"/>
        </w:numPr>
        <w:ind w:left="432" w:hanging="432"/>
      </w:pPr>
      <w:r>
        <w:t>Heuristic 4: Admissible</w:t>
      </w:r>
    </w:p>
    <w:p w14:paraId="534B2DF9" w14:textId="77777777" w:rsidR="00BD006D" w:rsidRDefault="00BD006D" w:rsidP="004B4D87">
      <w:pPr>
        <w:pStyle w:val="ListBullet"/>
        <w:numPr>
          <w:ilvl w:val="0"/>
          <w:numId w:val="0"/>
        </w:numPr>
        <w:ind w:left="432" w:hanging="432"/>
      </w:pPr>
    </w:p>
    <w:p w14:paraId="284FD251" w14:textId="160F97D4" w:rsidR="00BD006D" w:rsidRDefault="00410D26" w:rsidP="00BD006D">
      <w:pPr>
        <w:pStyle w:val="ListBullet"/>
        <w:numPr>
          <w:ilvl w:val="0"/>
          <w:numId w:val="0"/>
        </w:numPr>
        <w:ind w:left="432" w:hanging="432"/>
      </w:pPr>
      <w:r>
        <w:t>Heuristic 5: Admissible</w:t>
      </w:r>
    </w:p>
    <w:p w14:paraId="19443F7A" w14:textId="77777777" w:rsidR="00BD006D" w:rsidRDefault="00BD006D" w:rsidP="00C93BB1">
      <w:pPr>
        <w:pStyle w:val="ListBullet"/>
        <w:numPr>
          <w:ilvl w:val="0"/>
          <w:numId w:val="0"/>
        </w:numPr>
      </w:pPr>
    </w:p>
    <w:p w14:paraId="7FAF5F6E" w14:textId="6E95D08E" w:rsidR="008A208F" w:rsidRDefault="008A208F" w:rsidP="004B4D87">
      <w:pPr>
        <w:pStyle w:val="ListBullet"/>
        <w:numPr>
          <w:ilvl w:val="0"/>
          <w:numId w:val="0"/>
        </w:numPr>
        <w:ind w:left="432" w:hanging="432"/>
      </w:pPr>
      <w:r>
        <w:t xml:space="preserve">Answer 4. </w:t>
      </w:r>
    </w:p>
    <w:p w14:paraId="0D0F8B70" w14:textId="65EF2E57" w:rsidR="006C2E2C" w:rsidRDefault="00383EA7" w:rsidP="006C2E2C">
      <w:pPr>
        <w:pStyle w:val="ListBullet"/>
        <w:numPr>
          <w:ilvl w:val="0"/>
          <w:numId w:val="0"/>
        </w:numPr>
        <w:ind w:left="432" w:hanging="432"/>
      </w:pPr>
      <w:r>
        <w:t>H(Red): =</w:t>
      </w:r>
      <w:r w:rsidR="008A208F">
        <w:t>70</w:t>
      </w:r>
      <w:r w:rsidR="006C2E2C">
        <w:t xml:space="preserve"> -&gt; Computed with the help of given information, the result stands out to be the best admissible heuristic for the given goal state. </w:t>
      </w:r>
    </w:p>
    <w:p w14:paraId="4C3AC72A" w14:textId="33E4F500" w:rsidR="00410D26" w:rsidRDefault="00383EA7" w:rsidP="004B4D87">
      <w:pPr>
        <w:pStyle w:val="ListBullet"/>
        <w:numPr>
          <w:ilvl w:val="0"/>
          <w:numId w:val="0"/>
        </w:numPr>
        <w:ind w:left="432" w:hanging="432"/>
      </w:pPr>
      <w:r>
        <w:t>H(Green): =</w:t>
      </w:r>
      <w:r w:rsidR="008A208F">
        <w:t>50</w:t>
      </w:r>
      <w:r w:rsidR="006C2E2C">
        <w:t xml:space="preserve"> </w:t>
      </w:r>
    </w:p>
    <w:p w14:paraId="1E9255A5" w14:textId="2E3224A4" w:rsidR="008A208F" w:rsidRDefault="00383EA7" w:rsidP="004B4D87">
      <w:pPr>
        <w:pStyle w:val="ListBullet"/>
        <w:numPr>
          <w:ilvl w:val="0"/>
          <w:numId w:val="0"/>
        </w:numPr>
        <w:ind w:left="432" w:hanging="432"/>
      </w:pPr>
      <w:r>
        <w:t>H(Blue): =</w:t>
      </w:r>
      <w:r w:rsidR="008A208F">
        <w:t>40</w:t>
      </w:r>
    </w:p>
    <w:p w14:paraId="4B51FA84" w14:textId="6F8A44FA" w:rsidR="008A208F" w:rsidRDefault="00276E70" w:rsidP="004B4D87">
      <w:pPr>
        <w:pStyle w:val="ListBullet"/>
        <w:numPr>
          <w:ilvl w:val="0"/>
          <w:numId w:val="0"/>
        </w:numPr>
        <w:ind w:left="432" w:hanging="432"/>
      </w:pPr>
      <w:r>
        <w:t xml:space="preserve">H(Yellow): </w:t>
      </w:r>
      <w:r w:rsidR="0069038D">
        <w:t>&gt;</w:t>
      </w:r>
      <w:r w:rsidR="008A208F">
        <w:t>=0</w:t>
      </w:r>
      <w:r w:rsidR="00D836CE">
        <w:t xml:space="preserve"> (Since no information available)</w:t>
      </w:r>
    </w:p>
    <w:p w14:paraId="7A9CF242" w14:textId="61A4C118" w:rsidR="00C93BB1" w:rsidRDefault="00C93BB1" w:rsidP="004B4D87">
      <w:pPr>
        <w:pStyle w:val="ListBullet"/>
        <w:numPr>
          <w:ilvl w:val="0"/>
          <w:numId w:val="0"/>
        </w:numPr>
        <w:ind w:left="432" w:hanging="432"/>
      </w:pPr>
      <w:r>
        <w:t>H(Black)=0</w:t>
      </w:r>
    </w:p>
    <w:p w14:paraId="724E007F" w14:textId="1CEC30AE" w:rsidR="00383EA7" w:rsidRDefault="00383EA7" w:rsidP="004B4D87">
      <w:pPr>
        <w:pStyle w:val="ListBullet"/>
        <w:numPr>
          <w:ilvl w:val="0"/>
          <w:numId w:val="0"/>
        </w:numPr>
        <w:ind w:left="432" w:hanging="432"/>
      </w:pPr>
      <w:r>
        <w:t xml:space="preserve">Note: All Heuristics </w:t>
      </w:r>
      <w:r w:rsidR="006C2E2C">
        <w:t xml:space="preserve">computed </w:t>
      </w:r>
      <w:r>
        <w:t>above show the best admissible value pos</w:t>
      </w:r>
      <w:r w:rsidR="006C2E2C">
        <w:t>sible to reach goal state with respect to</w:t>
      </w:r>
      <w:r>
        <w:t xml:space="preserve"> cost given. </w:t>
      </w:r>
    </w:p>
    <w:p w14:paraId="0F8C4409" w14:textId="77777777" w:rsidR="00BD006D" w:rsidRDefault="00BD006D" w:rsidP="004B4D87">
      <w:pPr>
        <w:pStyle w:val="ListBullet"/>
        <w:numPr>
          <w:ilvl w:val="0"/>
          <w:numId w:val="0"/>
        </w:numPr>
        <w:ind w:left="432" w:hanging="432"/>
      </w:pPr>
    </w:p>
    <w:p w14:paraId="131AC804" w14:textId="77777777" w:rsidR="00BD006D" w:rsidRDefault="00BD006D" w:rsidP="004B4D87">
      <w:pPr>
        <w:pStyle w:val="ListBullet"/>
        <w:numPr>
          <w:ilvl w:val="0"/>
          <w:numId w:val="0"/>
        </w:numPr>
        <w:ind w:left="432" w:hanging="432"/>
      </w:pPr>
    </w:p>
    <w:p w14:paraId="60972CF6" w14:textId="6F4068FE" w:rsidR="00BD006D" w:rsidRDefault="00BD006D" w:rsidP="00BD006D">
      <w:pPr>
        <w:pStyle w:val="ListBullet"/>
        <w:numPr>
          <w:ilvl w:val="0"/>
          <w:numId w:val="0"/>
        </w:numPr>
      </w:pPr>
      <w:r>
        <w:lastRenderedPageBreak/>
        <w:tab/>
      </w:r>
    </w:p>
    <w:p w14:paraId="4CB206C6" w14:textId="71C78DB4" w:rsidR="00C93BB1" w:rsidRDefault="00D836CE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5F001E" wp14:editId="5A3397DD">
                <wp:simplePos x="0" y="0"/>
                <wp:positionH relativeFrom="column">
                  <wp:posOffset>2549525</wp:posOffset>
                </wp:positionH>
                <wp:positionV relativeFrom="paragraph">
                  <wp:posOffset>212725</wp:posOffset>
                </wp:positionV>
                <wp:extent cx="562610" cy="37782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1BAE9" w14:textId="6AFE5F4D" w:rsidR="00537802" w:rsidRDefault="00537802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F001E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0.75pt;margin-top:16.75pt;width:44.3pt;height:2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" filled="f" stroked="f">
                <v:textbox>
                  <w:txbxContent>
                    <w:p w14:paraId="0DD1BAE9" w14:textId="6AFE5F4D" w:rsidR="00537802" w:rsidRDefault="00537802">
                      <w:r>
                        <w:t>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ACEF" wp14:editId="0F941706">
                <wp:simplePos x="0" y="0"/>
                <wp:positionH relativeFrom="column">
                  <wp:posOffset>2350770</wp:posOffset>
                </wp:positionH>
                <wp:positionV relativeFrom="paragraph">
                  <wp:posOffset>81280</wp:posOffset>
                </wp:positionV>
                <wp:extent cx="956310" cy="648335"/>
                <wp:effectExtent l="0" t="0" r="34290" b="37465"/>
                <wp:wrapThrough wrapText="bothSides">
                  <wp:wrapPolygon edited="0">
                    <wp:start x="5737" y="0"/>
                    <wp:lineTo x="0" y="4231"/>
                    <wp:lineTo x="0" y="18617"/>
                    <wp:lineTo x="5737" y="22002"/>
                    <wp:lineTo x="16064" y="22002"/>
                    <wp:lineTo x="21801" y="18617"/>
                    <wp:lineTo x="21801" y="4231"/>
                    <wp:lineTo x="16064" y="0"/>
                    <wp:lineTo x="5737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8A0A1" id="Oval 1" o:spid="_x0000_s1026" style="position:absolute;margin-left:185.1pt;margin-top:6.4pt;width:75.3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</w:p>
    <w:p w14:paraId="7A6D963E" w14:textId="048B815A" w:rsidR="002D43EF" w:rsidRDefault="00D836CE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B5342" wp14:editId="10BA2358">
                <wp:simplePos x="0" y="0"/>
                <wp:positionH relativeFrom="column">
                  <wp:posOffset>1233805</wp:posOffset>
                </wp:positionH>
                <wp:positionV relativeFrom="paragraph">
                  <wp:posOffset>154305</wp:posOffset>
                </wp:positionV>
                <wp:extent cx="531495" cy="261620"/>
                <wp:effectExtent l="0" t="76200" r="0" b="6858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41923">
                          <a:off x="0" y="0"/>
                          <a:ext cx="5314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93BD6" w14:textId="75FD3B8A" w:rsidR="00D836CE" w:rsidRDefault="00D836CE" w:rsidP="00D836CE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5342" id="Text Box 18" o:spid="_x0000_s1027" type="#_x0000_t202" style="position:absolute;left:0;text-align:left;margin-left:97.15pt;margin-top:12.15pt;width:41.85pt;height:20.6pt;rotation:-1592609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" filled="f" stroked="f">
                <v:textbox>
                  <w:txbxContent>
                    <w:p w14:paraId="4A193BD6" w14:textId="75FD3B8A" w:rsidR="00D836CE" w:rsidRDefault="00D836CE" w:rsidP="00D836CE"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F7175" wp14:editId="0A5278B5">
                <wp:simplePos x="0" y="0"/>
                <wp:positionH relativeFrom="column">
                  <wp:posOffset>3808095</wp:posOffset>
                </wp:positionH>
                <wp:positionV relativeFrom="paragraph">
                  <wp:posOffset>269240</wp:posOffset>
                </wp:positionV>
                <wp:extent cx="531495" cy="261620"/>
                <wp:effectExtent l="0" t="101600" r="0" b="939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80455">
                          <a:off x="0" y="0"/>
                          <a:ext cx="5314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513EE" w14:textId="25A7F0E5" w:rsidR="00D836CE" w:rsidRDefault="00D836CE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175" id="Text Box 17" o:spid="_x0000_s1028" type="#_x0000_t202" style="position:absolute;left:0;text-align:left;margin-left:299.85pt;margin-top:21.2pt;width:41.85pt;height:20.6pt;rotation:2381638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" filled="f" stroked="f">
                <v:textbox>
                  <w:txbxContent>
                    <w:p w14:paraId="371513EE" w14:textId="25A7F0E5" w:rsidR="00D836CE" w:rsidRDefault="00D836CE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3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48E30" wp14:editId="588BF6D3">
                <wp:simplePos x="0" y="0"/>
                <wp:positionH relativeFrom="column">
                  <wp:posOffset>3308985</wp:posOffset>
                </wp:positionH>
                <wp:positionV relativeFrom="paragraph">
                  <wp:posOffset>144780</wp:posOffset>
                </wp:positionV>
                <wp:extent cx="1333500" cy="777240"/>
                <wp:effectExtent l="0" t="0" r="38100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C7E5B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5pt,11.4pt" to="365.55pt,7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" strokecolor="#731c3f [3204]" strokeweight=".5pt">
                <v:stroke joinstyle="miter"/>
              </v:line>
            </w:pict>
          </mc:Fallback>
        </mc:AlternateContent>
      </w:r>
      <w:r w:rsidR="002D43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BBCC0" wp14:editId="37AA3C6F">
                <wp:simplePos x="0" y="0"/>
                <wp:positionH relativeFrom="column">
                  <wp:posOffset>737235</wp:posOffset>
                </wp:positionH>
                <wp:positionV relativeFrom="paragraph">
                  <wp:posOffset>144780</wp:posOffset>
                </wp:positionV>
                <wp:extent cx="1619250" cy="777240"/>
                <wp:effectExtent l="0" t="0" r="31750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B121F" id="Straight Connector 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11.4pt" to="185.55pt,7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" strokecolor="#731c3f [3204]" strokeweight=".5pt">
                <v:stroke joinstyle="miter"/>
              </v:line>
            </w:pict>
          </mc:Fallback>
        </mc:AlternateContent>
      </w:r>
    </w:p>
    <w:p w14:paraId="5929B877" w14:textId="46BE107E" w:rsidR="002D43EF" w:rsidRDefault="002D43EF" w:rsidP="004B4D87">
      <w:pPr>
        <w:pStyle w:val="ListBullet"/>
        <w:numPr>
          <w:ilvl w:val="0"/>
          <w:numId w:val="0"/>
        </w:numPr>
        <w:ind w:left="432" w:hanging="432"/>
      </w:pPr>
    </w:p>
    <w:p w14:paraId="30969575" w14:textId="0A212AB0" w:rsidR="002D43EF" w:rsidRDefault="00D836CE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AF4FB" wp14:editId="3FD4CB29">
                <wp:simplePos x="0" y="0"/>
                <wp:positionH relativeFrom="column">
                  <wp:posOffset>352425</wp:posOffset>
                </wp:positionH>
                <wp:positionV relativeFrom="paragraph">
                  <wp:posOffset>262890</wp:posOffset>
                </wp:positionV>
                <wp:extent cx="562610" cy="37782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3498E" w14:textId="40DFF733" w:rsidR="00537802" w:rsidRDefault="00537802" w:rsidP="00537802">
                            <w: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F4FB" id="Text Box 13" o:spid="_x0000_s1029" type="#_x0000_t202" style="position:absolute;left:0;text-align:left;margin-left:27.75pt;margin-top:20.7pt;width:44.3pt;height:2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" filled="f" stroked="f">
                <v:textbox>
                  <w:txbxContent>
                    <w:p w14:paraId="4663498E" w14:textId="40DFF733" w:rsidR="00537802" w:rsidRDefault="00537802" w:rsidP="00537802">
                      <w:r>
                        <w:t>Blue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161B15" wp14:editId="007C2BDB">
                <wp:simplePos x="0" y="0"/>
                <wp:positionH relativeFrom="column">
                  <wp:posOffset>4639945</wp:posOffset>
                </wp:positionH>
                <wp:positionV relativeFrom="paragraph">
                  <wp:posOffset>262890</wp:posOffset>
                </wp:positionV>
                <wp:extent cx="852805" cy="377825"/>
                <wp:effectExtent l="0" t="0" r="0" b="317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87797" w14:textId="6633EE1E" w:rsidR="00537802" w:rsidRDefault="00537802" w:rsidP="00537802"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1B15" id="Text Box 14" o:spid="_x0000_s1030" type="#_x0000_t202" style="position:absolute;left:0;text-align:left;margin-left:365.35pt;margin-top:20.7pt;width:67.15pt;height: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" filled="f" stroked="f">
                <v:textbox>
                  <w:txbxContent>
                    <w:p w14:paraId="0B487797" w14:textId="6633EE1E" w:rsidR="00537802" w:rsidRDefault="00537802" w:rsidP="00537802">
                      <w:r>
                        <w:t>Green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EC93D" wp14:editId="356F46E1">
                <wp:simplePos x="0" y="0"/>
                <wp:positionH relativeFrom="column">
                  <wp:posOffset>4542155</wp:posOffset>
                </wp:positionH>
                <wp:positionV relativeFrom="paragraph">
                  <wp:posOffset>135890</wp:posOffset>
                </wp:positionV>
                <wp:extent cx="956310" cy="648335"/>
                <wp:effectExtent l="0" t="0" r="34290" b="37465"/>
                <wp:wrapThrough wrapText="bothSides">
                  <wp:wrapPolygon edited="0">
                    <wp:start x="5737" y="0"/>
                    <wp:lineTo x="0" y="4231"/>
                    <wp:lineTo x="0" y="18617"/>
                    <wp:lineTo x="5737" y="22002"/>
                    <wp:lineTo x="16064" y="22002"/>
                    <wp:lineTo x="21801" y="18617"/>
                    <wp:lineTo x="21801" y="4231"/>
                    <wp:lineTo x="16064" y="0"/>
                    <wp:lineTo x="5737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41C1A" id="Oval 3" o:spid="_x0000_s1026" style="position:absolute;margin-left:357.65pt;margin-top:10.7pt;width:75.3pt;height:5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  <w:r w:rsidR="002D43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63602" wp14:editId="0B66CFBB">
                <wp:simplePos x="0" y="0"/>
                <wp:positionH relativeFrom="column">
                  <wp:posOffset>165735</wp:posOffset>
                </wp:positionH>
                <wp:positionV relativeFrom="paragraph">
                  <wp:posOffset>143510</wp:posOffset>
                </wp:positionV>
                <wp:extent cx="956310" cy="648335"/>
                <wp:effectExtent l="0" t="0" r="34290" b="37465"/>
                <wp:wrapThrough wrapText="bothSides">
                  <wp:wrapPolygon edited="0">
                    <wp:start x="5737" y="0"/>
                    <wp:lineTo x="0" y="4231"/>
                    <wp:lineTo x="0" y="18617"/>
                    <wp:lineTo x="5737" y="22002"/>
                    <wp:lineTo x="16064" y="22002"/>
                    <wp:lineTo x="21801" y="18617"/>
                    <wp:lineTo x="21801" y="4231"/>
                    <wp:lineTo x="16064" y="0"/>
                    <wp:lineTo x="5737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7153C" id="Oval 2" o:spid="_x0000_s1026" style="position:absolute;margin-left:13.05pt;margin-top:11.3pt;width:75.3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</w:p>
    <w:p w14:paraId="4DACD651" w14:textId="069CF81F" w:rsidR="002D43EF" w:rsidRDefault="002D43EF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76C3E" wp14:editId="3A66D808">
                <wp:simplePos x="0" y="0"/>
                <wp:positionH relativeFrom="column">
                  <wp:posOffset>3118485</wp:posOffset>
                </wp:positionH>
                <wp:positionV relativeFrom="paragraph">
                  <wp:posOffset>326486</wp:posOffset>
                </wp:positionV>
                <wp:extent cx="1521677" cy="1038764"/>
                <wp:effectExtent l="0" t="0" r="2794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677" cy="103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0561A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5pt,25.7pt" to="365.35pt,10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" strokecolor="#731c3f [3204]" strokeweight=".5pt">
                <v:stroke joinstyle="miter"/>
              </v:line>
            </w:pict>
          </mc:Fallback>
        </mc:AlternateContent>
      </w:r>
    </w:p>
    <w:p w14:paraId="7AA6B9FD" w14:textId="6B7A7DA6" w:rsidR="002D43EF" w:rsidRDefault="002D43EF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332BAF" wp14:editId="57D34CF6">
                <wp:simplePos x="0" y="0"/>
                <wp:positionH relativeFrom="column">
                  <wp:posOffset>832485</wp:posOffset>
                </wp:positionH>
                <wp:positionV relativeFrom="paragraph">
                  <wp:posOffset>131445</wp:posOffset>
                </wp:positionV>
                <wp:extent cx="1524000" cy="906780"/>
                <wp:effectExtent l="0" t="0" r="2540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1E714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5pt,10.35pt" to="185.55pt,8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" strokecolor="#731c3f [3204]" strokeweight=".5pt">
                <v:stroke joinstyle="miter"/>
              </v:line>
            </w:pict>
          </mc:Fallback>
        </mc:AlternateContent>
      </w:r>
    </w:p>
    <w:p w14:paraId="693A1392" w14:textId="64071829" w:rsidR="002D43EF" w:rsidRDefault="00D836CE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8182E2" wp14:editId="349B0422">
                <wp:simplePos x="0" y="0"/>
                <wp:positionH relativeFrom="column">
                  <wp:posOffset>3813175</wp:posOffset>
                </wp:positionH>
                <wp:positionV relativeFrom="paragraph">
                  <wp:posOffset>180340</wp:posOffset>
                </wp:positionV>
                <wp:extent cx="531495" cy="261620"/>
                <wp:effectExtent l="0" t="101600" r="0" b="939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8081">
                          <a:off x="0" y="0"/>
                          <a:ext cx="5314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44763" w14:textId="0060784C" w:rsidR="00D836CE" w:rsidRDefault="00D836CE" w:rsidP="00D836CE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82E2" id="Text Box 20" o:spid="_x0000_s1031" type="#_x0000_t202" style="position:absolute;left:0;text-align:left;margin-left:300.25pt;margin-top:14.2pt;width:41.85pt;height:20.6pt;rotation:-2547077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" filled="f" stroked="f">
                <v:textbox>
                  <w:txbxContent>
                    <w:p w14:paraId="5B644763" w14:textId="0060784C" w:rsidR="00D836CE" w:rsidRDefault="00D836CE" w:rsidP="00D836CE"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176FB2" wp14:editId="178CBC27">
                <wp:simplePos x="0" y="0"/>
                <wp:positionH relativeFrom="column">
                  <wp:posOffset>1147445</wp:posOffset>
                </wp:positionH>
                <wp:positionV relativeFrom="paragraph">
                  <wp:posOffset>187960</wp:posOffset>
                </wp:positionV>
                <wp:extent cx="531495" cy="261620"/>
                <wp:effectExtent l="0" t="101600" r="0" b="939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0479">
                          <a:off x="0" y="0"/>
                          <a:ext cx="5314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2BFD4" w14:textId="12DBCBB4" w:rsidR="00D836CE" w:rsidRDefault="00D836CE" w:rsidP="00D836CE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6FB2" id="Text Box 19" o:spid="_x0000_s1032" type="#_x0000_t202" style="position:absolute;left:0;text-align:left;margin-left:90.35pt;margin-top:14.8pt;width:41.85pt;height:20.6pt;rotation:2195979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" filled="f" stroked="f">
                <v:textbox>
                  <w:txbxContent>
                    <w:p w14:paraId="43F2BFD4" w14:textId="12DBCBB4" w:rsidR="00D836CE" w:rsidRDefault="00D836CE" w:rsidP="00D836CE"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0DC132" w14:textId="2FE0F440" w:rsidR="002D43EF" w:rsidRDefault="00D836CE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A470E2" wp14:editId="58DE51D5">
                <wp:simplePos x="0" y="0"/>
                <wp:positionH relativeFrom="column">
                  <wp:posOffset>2356485</wp:posOffset>
                </wp:positionH>
                <wp:positionV relativeFrom="paragraph">
                  <wp:posOffset>257810</wp:posOffset>
                </wp:positionV>
                <wp:extent cx="852805" cy="377825"/>
                <wp:effectExtent l="0" t="0" r="0" b="317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B5EDF" w14:textId="45AC0A03" w:rsidR="00D836CE" w:rsidRDefault="00D836CE" w:rsidP="00D836CE">
                            <w:r>
                              <w:t>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70E2" id="Text Box 15" o:spid="_x0000_s1033" type="#_x0000_t202" style="position:absolute;left:0;text-align:left;margin-left:185.55pt;margin-top:20.3pt;width:67.15pt;height: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" filled="f" stroked="f">
                <v:textbox>
                  <w:txbxContent>
                    <w:p w14:paraId="58DB5EDF" w14:textId="45AC0A03" w:rsidR="00D836CE" w:rsidRDefault="00D836CE" w:rsidP="00D836CE">
                      <w:r>
                        <w:t>Yellow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3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9C471" wp14:editId="3F1D2148">
                <wp:simplePos x="0" y="0"/>
                <wp:positionH relativeFrom="column">
                  <wp:posOffset>2266315</wp:posOffset>
                </wp:positionH>
                <wp:positionV relativeFrom="paragraph">
                  <wp:posOffset>123825</wp:posOffset>
                </wp:positionV>
                <wp:extent cx="956310" cy="648335"/>
                <wp:effectExtent l="0" t="0" r="34290" b="37465"/>
                <wp:wrapThrough wrapText="bothSides">
                  <wp:wrapPolygon edited="0">
                    <wp:start x="5737" y="0"/>
                    <wp:lineTo x="0" y="4231"/>
                    <wp:lineTo x="0" y="18617"/>
                    <wp:lineTo x="5737" y="22002"/>
                    <wp:lineTo x="16064" y="22002"/>
                    <wp:lineTo x="21801" y="18617"/>
                    <wp:lineTo x="21801" y="4231"/>
                    <wp:lineTo x="16064" y="0"/>
                    <wp:lineTo x="5737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67E5F" id="Oval 4" o:spid="_x0000_s1026" style="position:absolute;margin-left:178.45pt;margin-top:9.75pt;width:75.3pt;height:5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</w:p>
    <w:p w14:paraId="4EB9905A" w14:textId="0B46DEEF" w:rsidR="002D43EF" w:rsidRDefault="002D43EF" w:rsidP="004B4D87">
      <w:pPr>
        <w:pStyle w:val="ListBullet"/>
        <w:numPr>
          <w:ilvl w:val="0"/>
          <w:numId w:val="0"/>
        </w:numPr>
        <w:ind w:left="432" w:hanging="432"/>
      </w:pPr>
    </w:p>
    <w:p w14:paraId="3FE3A9D5" w14:textId="497F869E" w:rsidR="002D43EF" w:rsidRDefault="002D43EF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A7476B" wp14:editId="1F330D03">
                <wp:simplePos x="0" y="0"/>
                <wp:positionH relativeFrom="column">
                  <wp:posOffset>2737485</wp:posOffset>
                </wp:positionH>
                <wp:positionV relativeFrom="paragraph">
                  <wp:posOffset>118110</wp:posOffset>
                </wp:positionV>
                <wp:extent cx="0" cy="906780"/>
                <wp:effectExtent l="0" t="0" r="2540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DB16C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5pt,9.3pt" to="215.55pt,8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" strokecolor="#731c3f [3204]" strokeweight=".5pt">
                <v:stroke joinstyle="miter"/>
              </v:line>
            </w:pict>
          </mc:Fallback>
        </mc:AlternateContent>
      </w:r>
    </w:p>
    <w:p w14:paraId="1BF721C1" w14:textId="2D308CAA" w:rsidR="002D43EF" w:rsidRDefault="002D43EF" w:rsidP="004B4D87">
      <w:pPr>
        <w:pStyle w:val="ListBullet"/>
        <w:numPr>
          <w:ilvl w:val="0"/>
          <w:numId w:val="0"/>
        </w:numPr>
        <w:ind w:left="432" w:hanging="432"/>
      </w:pPr>
    </w:p>
    <w:p w14:paraId="72D6A6A0" w14:textId="0D68AB5D" w:rsidR="002D43EF" w:rsidRDefault="002D43EF" w:rsidP="004B4D87">
      <w:pPr>
        <w:pStyle w:val="ListBullet"/>
        <w:numPr>
          <w:ilvl w:val="0"/>
          <w:numId w:val="0"/>
        </w:numPr>
        <w:ind w:left="432" w:hanging="432"/>
      </w:pPr>
    </w:p>
    <w:p w14:paraId="48C66194" w14:textId="0382C32A" w:rsidR="002D43EF" w:rsidRDefault="00D836CE" w:rsidP="004B4D87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4A65B4" wp14:editId="7A2E38E3">
                <wp:simplePos x="0" y="0"/>
                <wp:positionH relativeFrom="column">
                  <wp:posOffset>2451735</wp:posOffset>
                </wp:positionH>
                <wp:positionV relativeFrom="paragraph">
                  <wp:posOffset>176530</wp:posOffset>
                </wp:positionV>
                <wp:extent cx="852805" cy="377825"/>
                <wp:effectExtent l="0" t="0" r="0" b="317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77E39" w14:textId="1499F972" w:rsidR="00D836CE" w:rsidRDefault="00D836CE" w:rsidP="00D836CE">
                            <w:r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65B4" id="Text Box 16" o:spid="_x0000_s1034" type="#_x0000_t202" style="position:absolute;left:0;text-align:left;margin-left:193.05pt;margin-top:13.9pt;width:67.15pt;height:2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" filled="f" stroked="f">
                <v:textbox>
                  <w:txbxContent>
                    <w:p w14:paraId="56B77E39" w14:textId="1499F972" w:rsidR="00D836CE" w:rsidRDefault="00D836CE" w:rsidP="00D836CE">
                      <w:r>
                        <w:t>Black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3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9FBD8" wp14:editId="709C022A">
                <wp:simplePos x="0" y="0"/>
                <wp:positionH relativeFrom="column">
                  <wp:posOffset>2351405</wp:posOffset>
                </wp:positionH>
                <wp:positionV relativeFrom="paragraph">
                  <wp:posOffset>46990</wp:posOffset>
                </wp:positionV>
                <wp:extent cx="956310" cy="648335"/>
                <wp:effectExtent l="0" t="0" r="34290" b="37465"/>
                <wp:wrapThrough wrapText="bothSides">
                  <wp:wrapPolygon edited="0">
                    <wp:start x="5737" y="0"/>
                    <wp:lineTo x="0" y="4231"/>
                    <wp:lineTo x="0" y="18617"/>
                    <wp:lineTo x="5737" y="22002"/>
                    <wp:lineTo x="16064" y="22002"/>
                    <wp:lineTo x="21801" y="18617"/>
                    <wp:lineTo x="21801" y="4231"/>
                    <wp:lineTo x="16064" y="0"/>
                    <wp:lineTo x="5737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034B7" id="Oval 5" o:spid="_x0000_s1026" style="position:absolute;margin-left:185.15pt;margin-top:3.7pt;width:75.3pt;height:5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" fillcolor="white [3201]" strokecolor="#debc53 [3209]" strokeweight="1pt">
                <v:stroke joinstyle="miter"/>
                <w10:wrap type="through"/>
              </v:oval>
            </w:pict>
          </mc:Fallback>
        </mc:AlternateContent>
      </w:r>
    </w:p>
    <w:p w14:paraId="7D9A5071" w14:textId="77777777" w:rsidR="002D43EF" w:rsidRDefault="002D43EF" w:rsidP="004B4D87">
      <w:pPr>
        <w:pStyle w:val="ListBullet"/>
        <w:numPr>
          <w:ilvl w:val="0"/>
          <w:numId w:val="0"/>
        </w:numPr>
        <w:ind w:left="432" w:hanging="432"/>
      </w:pPr>
    </w:p>
    <w:p w14:paraId="240CEB8D" w14:textId="77777777" w:rsidR="002D43EF" w:rsidRDefault="002D43EF" w:rsidP="004B4D87">
      <w:pPr>
        <w:pStyle w:val="ListBullet"/>
        <w:numPr>
          <w:ilvl w:val="0"/>
          <w:numId w:val="0"/>
        </w:numPr>
        <w:ind w:left="432" w:hanging="432"/>
      </w:pPr>
    </w:p>
    <w:p w14:paraId="1EB5344D" w14:textId="77777777" w:rsidR="002D43EF" w:rsidRDefault="002D43EF" w:rsidP="004B4D87">
      <w:pPr>
        <w:pStyle w:val="ListBullet"/>
        <w:numPr>
          <w:ilvl w:val="0"/>
          <w:numId w:val="0"/>
        </w:numPr>
        <w:ind w:left="432" w:hanging="432"/>
      </w:pPr>
    </w:p>
    <w:p w14:paraId="1BF07662" w14:textId="77777777" w:rsidR="002D43EF" w:rsidRDefault="002D43EF" w:rsidP="004B4D87">
      <w:pPr>
        <w:pStyle w:val="ListBullet"/>
        <w:numPr>
          <w:ilvl w:val="0"/>
          <w:numId w:val="0"/>
        </w:numPr>
        <w:ind w:left="432" w:hanging="432"/>
      </w:pPr>
    </w:p>
    <w:p w14:paraId="54645F2E" w14:textId="7857DD4A" w:rsidR="00C93BB1" w:rsidRDefault="00C93BB1" w:rsidP="00AE7A7A">
      <w:pPr>
        <w:pStyle w:val="ListBullet"/>
        <w:numPr>
          <w:ilvl w:val="0"/>
          <w:numId w:val="0"/>
        </w:numPr>
        <w:ind w:left="432" w:hanging="432"/>
      </w:pPr>
      <w:r>
        <w:t xml:space="preserve">Answer 5. </w:t>
      </w:r>
    </w:p>
    <w:p w14:paraId="1E663177" w14:textId="6FDD5104" w:rsidR="00AE7A7A" w:rsidRPr="00AE7A7A" w:rsidRDefault="00AE7A7A" w:rsidP="00AE7A7A">
      <w:pPr>
        <w:pStyle w:val="ListBullet"/>
        <w:numPr>
          <w:ilvl w:val="0"/>
          <w:numId w:val="0"/>
        </w:numPr>
        <w:ind w:left="432" w:hanging="432"/>
      </w:pPr>
      <w:r>
        <w:t xml:space="preserve">For </w:t>
      </w:r>
      <w:r w:rsidRPr="00AE7A7A">
        <w:t>24-puzzle</w:t>
      </w:r>
    </w:p>
    <w:p w14:paraId="5184522F" w14:textId="22A6ED60" w:rsidR="00AE7A7A" w:rsidRPr="00AE7A7A" w:rsidRDefault="00A9297F" w:rsidP="00AE7A7A">
      <w:pPr>
        <w:pStyle w:val="ListBullet"/>
      </w:pPr>
      <w:r>
        <w:t xml:space="preserve">No of states </w:t>
      </w:r>
      <w:r w:rsidR="00AE7A7A" w:rsidRPr="00AE7A7A">
        <w:t xml:space="preserve">= 25! = </w:t>
      </w:r>
      <w:r w:rsidRPr="00A9297F">
        <w:t>1.551121004333098e25</w:t>
      </w:r>
      <w:r w:rsidR="00AE7A7A" w:rsidRPr="00AE7A7A">
        <w:t xml:space="preserve"> = 1.55 x 10</w:t>
      </w:r>
      <w:r w:rsidR="00AE7A7A" w:rsidRPr="00AE7A7A">
        <w:rPr>
          <w:vertAlign w:val="superscript"/>
        </w:rPr>
        <w:t>25</w:t>
      </w:r>
    </w:p>
    <w:p w14:paraId="5C51B881" w14:textId="61CB4C9D" w:rsidR="00AE7A7A" w:rsidRPr="00AE7A7A" w:rsidRDefault="002A20FC" w:rsidP="00AE7A7A">
      <w:pPr>
        <w:pStyle w:val="ListBullet"/>
      </w:pPr>
      <w:r>
        <w:t xml:space="preserve">Average </w:t>
      </w:r>
      <w:r w:rsidR="00A9297F">
        <w:t>Branching Factor</w:t>
      </w:r>
      <w:r w:rsidR="00AE7A7A" w:rsidRPr="00AE7A7A">
        <w:t xml:space="preserve"> = (4*2 + 12*3 + 9*4) / 25 = 80/25 = 3.2</w:t>
      </w:r>
    </w:p>
    <w:p w14:paraId="5DD14868" w14:textId="2DB276C6" w:rsidR="00AE7A7A" w:rsidRDefault="00A9297F" w:rsidP="00AE7A7A">
      <w:pPr>
        <w:pStyle w:val="ListBullet"/>
        <w:numPr>
          <w:ilvl w:val="0"/>
          <w:numId w:val="0"/>
        </w:numPr>
        <w:ind w:left="432" w:hanging="432"/>
      </w:pPr>
      <w:r>
        <w:t>Explanation:</w:t>
      </w:r>
    </w:p>
    <w:p w14:paraId="176C3824" w14:textId="737976DC" w:rsidR="00A9297F" w:rsidRDefault="00A9297F" w:rsidP="00AE7A7A">
      <w:pPr>
        <w:pStyle w:val="ListBullet"/>
        <w:numPr>
          <w:ilvl w:val="0"/>
          <w:numId w:val="0"/>
        </w:numPr>
        <w:ind w:left="432" w:hanging="432"/>
      </w:pPr>
      <w:r>
        <w:t xml:space="preserve">4*2: </w:t>
      </w:r>
      <w:r w:rsidR="002A20FC">
        <w:t>Four</w:t>
      </w:r>
      <w:r>
        <w:t xml:space="preserve"> corners and their two possibilities of movements.</w:t>
      </w:r>
    </w:p>
    <w:p w14:paraId="38572861" w14:textId="1AE44A16" w:rsidR="00A9297F" w:rsidRDefault="00A9297F" w:rsidP="00AE7A7A">
      <w:pPr>
        <w:pStyle w:val="ListBullet"/>
        <w:numPr>
          <w:ilvl w:val="0"/>
          <w:numId w:val="0"/>
        </w:numPr>
        <w:ind w:left="432" w:hanging="432"/>
      </w:pPr>
      <w:r>
        <w:t>12*3: Edge nodes and their three possibilities of movements.</w:t>
      </w:r>
    </w:p>
    <w:p w14:paraId="3F3CCF2A" w14:textId="710CB3A2" w:rsidR="00A9297F" w:rsidRDefault="00A9297F" w:rsidP="00AE7A7A">
      <w:pPr>
        <w:pStyle w:val="ListBullet"/>
        <w:numPr>
          <w:ilvl w:val="0"/>
          <w:numId w:val="0"/>
        </w:numPr>
        <w:ind w:left="432" w:hanging="432"/>
      </w:pPr>
      <w:r>
        <w:t xml:space="preserve">9*4: Nine middle nodes and their four possible moves. </w:t>
      </w:r>
    </w:p>
    <w:p w14:paraId="5DD067F4" w14:textId="77777777" w:rsidR="00A9297F" w:rsidRDefault="00A9297F" w:rsidP="00AE7A7A">
      <w:pPr>
        <w:pStyle w:val="ListBullet"/>
        <w:numPr>
          <w:ilvl w:val="0"/>
          <w:numId w:val="0"/>
        </w:numPr>
        <w:ind w:left="432" w:hanging="432"/>
      </w:pPr>
    </w:p>
    <w:p w14:paraId="41158D8B" w14:textId="1E49D110" w:rsidR="00495C4B" w:rsidRPr="00BD006D" w:rsidRDefault="00495C4B" w:rsidP="00495C4B">
      <w:pPr>
        <w:pStyle w:val="ListBullet"/>
        <w:numPr>
          <w:ilvl w:val="0"/>
          <w:numId w:val="7"/>
        </w:numPr>
        <w:rPr>
          <w:b/>
        </w:rPr>
      </w:pPr>
      <w:r w:rsidRPr="00BD006D">
        <w:rPr>
          <w:b/>
        </w:rPr>
        <w:t>50 KB constraint of memory:</w:t>
      </w:r>
      <w:r w:rsidR="00A25FD2" w:rsidRPr="00BD006D">
        <w:rPr>
          <w:b/>
        </w:rPr>
        <w:t xml:space="preserve"> </w:t>
      </w:r>
      <w:r w:rsidR="00257F70" w:rsidRPr="00BD006D">
        <w:rPr>
          <w:b/>
        </w:rPr>
        <w:t xml:space="preserve">No method is suitable to work under this memory for the given puzzle. </w:t>
      </w:r>
      <w:r w:rsidR="00A32100" w:rsidRPr="00BD006D">
        <w:rPr>
          <w:b/>
        </w:rPr>
        <w:t xml:space="preserve"> </w:t>
      </w:r>
    </w:p>
    <w:p w14:paraId="0EECD781" w14:textId="6EAE1C68" w:rsidR="00BD006D" w:rsidRDefault="00497E8F" w:rsidP="00497E8F">
      <w:pPr>
        <w:pStyle w:val="ListBullet"/>
        <w:numPr>
          <w:ilvl w:val="0"/>
          <w:numId w:val="0"/>
        </w:numPr>
        <w:ind w:left="360"/>
      </w:pPr>
      <w:r>
        <w:t>BFS: Requires b</w:t>
      </w:r>
      <w:r>
        <w:rPr>
          <w:vertAlign w:val="superscript"/>
        </w:rPr>
        <w:t xml:space="preserve">d  </w:t>
      </w:r>
      <w:r w:rsidR="00BD006D">
        <w:t>Space, Not possible with this condition.</w:t>
      </w:r>
    </w:p>
    <w:p w14:paraId="04CF1B02" w14:textId="77777777" w:rsidR="00BD006D" w:rsidRDefault="00BD006D" w:rsidP="00497E8F">
      <w:pPr>
        <w:pStyle w:val="ListBullet"/>
        <w:numPr>
          <w:ilvl w:val="0"/>
          <w:numId w:val="0"/>
        </w:numPr>
        <w:ind w:left="360"/>
      </w:pPr>
      <w:r>
        <w:t xml:space="preserve">DFS: Requires minimum bm; m: shallowest depth, which in this case would be 101. Hence, minimum space required would be 3*101&gt;50. </w:t>
      </w:r>
    </w:p>
    <w:p w14:paraId="580F72AE" w14:textId="2FF40895" w:rsidR="00497E8F" w:rsidRDefault="00BD006D" w:rsidP="00497E8F">
      <w:pPr>
        <w:pStyle w:val="ListBullet"/>
        <w:numPr>
          <w:ilvl w:val="0"/>
          <w:numId w:val="0"/>
        </w:numPr>
        <w:ind w:left="360"/>
      </w:pPr>
      <w:r>
        <w:t>Hence, DFS cannot be used.</w:t>
      </w:r>
      <w:r w:rsidR="00497E8F">
        <w:t xml:space="preserve"> </w:t>
      </w:r>
    </w:p>
    <w:p w14:paraId="2884BD6A" w14:textId="07635A43" w:rsidR="00BD006D" w:rsidRDefault="00BD006D" w:rsidP="00497E8F">
      <w:pPr>
        <w:pStyle w:val="ListBullet"/>
        <w:numPr>
          <w:ilvl w:val="0"/>
          <w:numId w:val="0"/>
        </w:numPr>
        <w:ind w:left="360"/>
      </w:pPr>
      <w:r>
        <w:t>IDS: Requires same space as DFS. Hence not possible here.</w:t>
      </w:r>
    </w:p>
    <w:p w14:paraId="098A6C26" w14:textId="5C47B78F" w:rsidR="00BD006D" w:rsidRDefault="00BD006D" w:rsidP="00497E8F">
      <w:pPr>
        <w:pStyle w:val="ListBullet"/>
        <w:numPr>
          <w:ilvl w:val="0"/>
          <w:numId w:val="0"/>
        </w:numPr>
        <w:ind w:left="360"/>
      </w:pPr>
      <w:r>
        <w:t xml:space="preserve">A*: Requires same space to save all search nodes in the tree as of BFS, hence not possible to utilize with 50 KB memory. </w:t>
      </w:r>
    </w:p>
    <w:p w14:paraId="20C6145D" w14:textId="7EBDB0F4" w:rsidR="00BD006D" w:rsidRDefault="00BD006D" w:rsidP="00497E8F">
      <w:pPr>
        <w:pStyle w:val="ListBullet"/>
        <w:numPr>
          <w:ilvl w:val="0"/>
          <w:numId w:val="0"/>
        </w:numPr>
        <w:ind w:left="360"/>
      </w:pPr>
      <w:r>
        <w:t xml:space="preserve">IDA*: Requires Depth nodes in the search queue. Hence, </w:t>
      </w:r>
      <w:r w:rsidR="002A20FC">
        <w:t xml:space="preserve">Minimum node to be found is at 101. Still not possible to utilize within 50 KB. </w:t>
      </w:r>
    </w:p>
    <w:p w14:paraId="50C05D07" w14:textId="4E3A718F" w:rsidR="002A20FC" w:rsidRPr="00497E8F" w:rsidRDefault="002A20FC" w:rsidP="00497E8F">
      <w:pPr>
        <w:pStyle w:val="ListBullet"/>
        <w:numPr>
          <w:ilvl w:val="0"/>
          <w:numId w:val="0"/>
        </w:numPr>
        <w:ind w:left="360"/>
      </w:pPr>
      <w:r>
        <w:t>Hence, no algorithm is suitable to work under such little memory.</w:t>
      </w:r>
    </w:p>
    <w:p w14:paraId="32DD0799" w14:textId="799A3AA1" w:rsidR="00A32100" w:rsidRPr="00BD006D" w:rsidRDefault="00A32100" w:rsidP="00495C4B">
      <w:pPr>
        <w:pStyle w:val="ListBullet"/>
        <w:numPr>
          <w:ilvl w:val="0"/>
          <w:numId w:val="7"/>
        </w:numPr>
        <w:rPr>
          <w:b/>
        </w:rPr>
      </w:pPr>
      <w:r w:rsidRPr="00BD006D">
        <w:rPr>
          <w:b/>
        </w:rPr>
        <w:t xml:space="preserve">1200 KB constraint of memory: </w:t>
      </w:r>
      <w:r w:rsidR="00101752" w:rsidRPr="00BD006D">
        <w:rPr>
          <w:b/>
        </w:rPr>
        <w:t>DFS, Iterative deepening search and IDA* find the goal in the given memory</w:t>
      </w:r>
      <w:r w:rsidR="00095247" w:rsidRPr="00BD006D">
        <w:rPr>
          <w:b/>
        </w:rPr>
        <w:t xml:space="preserve">. </w:t>
      </w:r>
    </w:p>
    <w:p w14:paraId="303B410D" w14:textId="06BB6FE3" w:rsidR="002A20FC" w:rsidRDefault="002A20FC" w:rsidP="002A20FC">
      <w:pPr>
        <w:pStyle w:val="ListBullet"/>
        <w:numPr>
          <w:ilvl w:val="0"/>
          <w:numId w:val="0"/>
        </w:numPr>
        <w:ind w:left="360"/>
      </w:pPr>
      <w:r>
        <w:t>BFS: Requires b</w:t>
      </w:r>
      <w:r>
        <w:rPr>
          <w:vertAlign w:val="superscript"/>
        </w:rPr>
        <w:t xml:space="preserve">d  </w:t>
      </w:r>
      <w:r>
        <w:t>Space, Not possible with this condition.</w:t>
      </w:r>
      <w:r>
        <w:t xml:space="preserve"> Since, 3^101(Best case of initial states) :1.54 e^48. Simply not possible with 1200 KB</w:t>
      </w:r>
    </w:p>
    <w:p w14:paraId="3E282CAB" w14:textId="32BDF89D" w:rsidR="002A20FC" w:rsidRDefault="002A20FC" w:rsidP="00383673">
      <w:pPr>
        <w:pStyle w:val="ListBullet"/>
        <w:numPr>
          <w:ilvl w:val="0"/>
          <w:numId w:val="0"/>
        </w:numPr>
        <w:ind w:left="360"/>
      </w:pPr>
      <w:r>
        <w:t>DFS: Requires minimum bm; m: shallowest depth, which in this case would be 101. Hence, minimum space required would be 3*101</w:t>
      </w:r>
      <w:r>
        <w:t xml:space="preserve">&lt;1200 and similarly for the longest moves i.e. 3*208&lt;1200 </w:t>
      </w:r>
      <w:r>
        <w:t xml:space="preserve">. </w:t>
      </w:r>
      <w:r>
        <w:t>Hence, this algorithm will guarantee all process to be completed within 1200KB.</w:t>
      </w:r>
      <w:r w:rsidR="00383673">
        <w:t xml:space="preserve"> </w:t>
      </w:r>
      <w:r>
        <w:t xml:space="preserve">Hence, DFS can be used. </w:t>
      </w:r>
    </w:p>
    <w:p w14:paraId="26465E6F" w14:textId="01DC14D2" w:rsidR="002A20FC" w:rsidRDefault="002A20FC" w:rsidP="002A20FC">
      <w:pPr>
        <w:pStyle w:val="ListBullet"/>
        <w:numPr>
          <w:ilvl w:val="0"/>
          <w:numId w:val="0"/>
        </w:numPr>
        <w:ind w:left="432" w:hanging="72"/>
      </w:pPr>
      <w:r>
        <w:t>IDS: Re</w:t>
      </w:r>
      <w:r w:rsidR="00383673">
        <w:t>quires same space as DFS. Hence,</w:t>
      </w:r>
      <w:r>
        <w:t xml:space="preserve"> possible here.</w:t>
      </w:r>
    </w:p>
    <w:p w14:paraId="74A198A5" w14:textId="653E82D7" w:rsidR="002A20FC" w:rsidRDefault="002A20FC" w:rsidP="002A20FC">
      <w:pPr>
        <w:pStyle w:val="ListBullet"/>
        <w:numPr>
          <w:ilvl w:val="0"/>
          <w:numId w:val="0"/>
        </w:numPr>
        <w:ind w:left="360"/>
      </w:pPr>
      <w:r>
        <w:t xml:space="preserve">A*: Requires same space to save all search nodes in the tree as of BFS, hence not possible to utilize with </w:t>
      </w:r>
      <w:r w:rsidR="00383673">
        <w:t>1200</w:t>
      </w:r>
      <w:r>
        <w:t xml:space="preserve"> KB memory. </w:t>
      </w:r>
    </w:p>
    <w:p w14:paraId="7669E75A" w14:textId="06E95147" w:rsidR="002A20FC" w:rsidRDefault="002A20FC" w:rsidP="002A20FC">
      <w:pPr>
        <w:pStyle w:val="ListBullet"/>
        <w:numPr>
          <w:ilvl w:val="0"/>
          <w:numId w:val="0"/>
        </w:numPr>
        <w:ind w:left="360"/>
      </w:pPr>
      <w:r>
        <w:t>IDA*: Requires Depth nodes in the search queue. Hence, Minimum node to be found is at 101</w:t>
      </w:r>
      <w:r w:rsidR="00383673">
        <w:t xml:space="preserve"> and farthest state at 208. P</w:t>
      </w:r>
      <w:r>
        <w:t xml:space="preserve">ossible to utilize within </w:t>
      </w:r>
      <w:r w:rsidR="00383673">
        <w:t>1200</w:t>
      </w:r>
      <w:r>
        <w:t xml:space="preserve"> KB. </w:t>
      </w:r>
    </w:p>
    <w:p w14:paraId="57DD59CF" w14:textId="41D3D3B8" w:rsidR="002A20FC" w:rsidRPr="00497E8F" w:rsidRDefault="00383673" w:rsidP="002A20FC">
      <w:pPr>
        <w:pStyle w:val="ListBullet"/>
        <w:numPr>
          <w:ilvl w:val="0"/>
          <w:numId w:val="0"/>
        </w:numPr>
        <w:ind w:left="360"/>
      </w:pPr>
      <w:r>
        <w:lastRenderedPageBreak/>
        <w:t>Hence, DFS, IDS, IDA*</w:t>
      </w:r>
      <w:r w:rsidR="002A20FC">
        <w:t xml:space="preserve"> algorithm is suitable to work under </w:t>
      </w:r>
      <w:r>
        <w:t>1200KB</w:t>
      </w:r>
      <w:r w:rsidR="002A20FC">
        <w:t xml:space="preserve"> memory</w:t>
      </w:r>
      <w:r>
        <w:t xml:space="preserve"> and guarantee solutions under this constraint</w:t>
      </w:r>
      <w:r w:rsidR="002A20FC">
        <w:t>.</w:t>
      </w:r>
    </w:p>
    <w:p w14:paraId="752C944B" w14:textId="77777777" w:rsidR="00CC4B4D" w:rsidRDefault="00CC4B4D" w:rsidP="00CC4B4D">
      <w:pPr>
        <w:pStyle w:val="ListBullet"/>
        <w:numPr>
          <w:ilvl w:val="0"/>
          <w:numId w:val="0"/>
        </w:numPr>
        <w:ind w:left="432" w:hanging="432"/>
      </w:pPr>
    </w:p>
    <w:p w14:paraId="34E925BB" w14:textId="77777777" w:rsidR="005A0A07" w:rsidRDefault="005A0A07">
      <w:pPr>
        <w:pStyle w:val="Heading2"/>
      </w:pPr>
    </w:p>
    <w:sectPr w:rsidR="005A0A07" w:rsidSect="00C93BB1">
      <w:footerReference w:type="default" r:id="rId8"/>
      <w:pgSz w:w="12240" w:h="15840"/>
      <w:pgMar w:top="720" w:right="1440" w:bottom="1800" w:left="1440" w:header="720" w:footer="576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D2067" w14:textId="77777777" w:rsidR="006C1A37" w:rsidRDefault="006C1A37">
      <w:r>
        <w:separator/>
      </w:r>
    </w:p>
    <w:p w14:paraId="7ED10E0B" w14:textId="77777777" w:rsidR="006C1A37" w:rsidRDefault="006C1A37"/>
  </w:endnote>
  <w:endnote w:type="continuationSeparator" w:id="0">
    <w:p w14:paraId="776243D3" w14:textId="77777777" w:rsidR="006C1A37" w:rsidRDefault="006C1A37">
      <w:r>
        <w:continuationSeparator/>
      </w:r>
    </w:p>
    <w:p w14:paraId="0FD0E11A" w14:textId="77777777" w:rsidR="006C1A37" w:rsidRDefault="006C1A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03C64" w14:textId="77777777" w:rsidR="005A0A07" w:rsidRDefault="00873F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8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53A62" w14:textId="77777777" w:rsidR="006C1A37" w:rsidRDefault="006C1A37">
      <w:r>
        <w:separator/>
      </w:r>
    </w:p>
    <w:p w14:paraId="0B4DBB70" w14:textId="77777777" w:rsidR="006C1A37" w:rsidRDefault="006C1A37"/>
  </w:footnote>
  <w:footnote w:type="continuationSeparator" w:id="0">
    <w:p w14:paraId="1F4D64A7" w14:textId="77777777" w:rsidR="006C1A37" w:rsidRDefault="006C1A37">
      <w:r>
        <w:continuationSeparator/>
      </w:r>
    </w:p>
    <w:p w14:paraId="771B272B" w14:textId="77777777" w:rsidR="006C1A37" w:rsidRDefault="006C1A3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5F320D"/>
    <w:multiLevelType w:val="hybridMultilevel"/>
    <w:tmpl w:val="521206B6"/>
    <w:lvl w:ilvl="0" w:tplc="125CCA9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57117"/>
    <w:multiLevelType w:val="hybridMultilevel"/>
    <w:tmpl w:val="82D23328"/>
    <w:lvl w:ilvl="0" w:tplc="9BF0D3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C47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70979"/>
    <w:multiLevelType w:val="hybridMultilevel"/>
    <w:tmpl w:val="48703ECE"/>
    <w:lvl w:ilvl="0" w:tplc="9448F3AA">
      <w:start w:val="3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916685"/>
    <w:multiLevelType w:val="hybridMultilevel"/>
    <w:tmpl w:val="859E9C72"/>
    <w:lvl w:ilvl="0" w:tplc="7E2C06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87"/>
    <w:rsid w:val="00074B6D"/>
    <w:rsid w:val="00095247"/>
    <w:rsid w:val="00095642"/>
    <w:rsid w:val="000C2B55"/>
    <w:rsid w:val="00101752"/>
    <w:rsid w:val="0011004A"/>
    <w:rsid w:val="00153EF8"/>
    <w:rsid w:val="00240D5E"/>
    <w:rsid w:val="00257F70"/>
    <w:rsid w:val="00262081"/>
    <w:rsid w:val="00276E70"/>
    <w:rsid w:val="00280B85"/>
    <w:rsid w:val="002A20FC"/>
    <w:rsid w:val="002B10ED"/>
    <w:rsid w:val="002D43EF"/>
    <w:rsid w:val="00341B96"/>
    <w:rsid w:val="00383673"/>
    <w:rsid w:val="00383EA7"/>
    <w:rsid w:val="003B0810"/>
    <w:rsid w:val="003B7753"/>
    <w:rsid w:val="00410D26"/>
    <w:rsid w:val="00495C4B"/>
    <w:rsid w:val="00497E8F"/>
    <w:rsid w:val="004B4D87"/>
    <w:rsid w:val="00537802"/>
    <w:rsid w:val="00573D0A"/>
    <w:rsid w:val="005A0A07"/>
    <w:rsid w:val="005B1F68"/>
    <w:rsid w:val="005D1423"/>
    <w:rsid w:val="00663410"/>
    <w:rsid w:val="0069038D"/>
    <w:rsid w:val="006C1A37"/>
    <w:rsid w:val="006C2E2C"/>
    <w:rsid w:val="006E1779"/>
    <w:rsid w:val="00872B32"/>
    <w:rsid w:val="00873F19"/>
    <w:rsid w:val="008770D8"/>
    <w:rsid w:val="008A208F"/>
    <w:rsid w:val="008E2FEA"/>
    <w:rsid w:val="0097125D"/>
    <w:rsid w:val="00A107BC"/>
    <w:rsid w:val="00A25FD2"/>
    <w:rsid w:val="00A32100"/>
    <w:rsid w:val="00A9297F"/>
    <w:rsid w:val="00AD160D"/>
    <w:rsid w:val="00AE7A7A"/>
    <w:rsid w:val="00BB4F7D"/>
    <w:rsid w:val="00BB5F1D"/>
    <w:rsid w:val="00BD006D"/>
    <w:rsid w:val="00BD282B"/>
    <w:rsid w:val="00BE4A09"/>
    <w:rsid w:val="00C205E5"/>
    <w:rsid w:val="00C935AD"/>
    <w:rsid w:val="00C93BB1"/>
    <w:rsid w:val="00CB2880"/>
    <w:rsid w:val="00CB3C7A"/>
    <w:rsid w:val="00CC4B4D"/>
    <w:rsid w:val="00CD0A6A"/>
    <w:rsid w:val="00CD3771"/>
    <w:rsid w:val="00D836CE"/>
    <w:rsid w:val="00DC49ED"/>
    <w:rsid w:val="00E60F4A"/>
    <w:rsid w:val="00ED5959"/>
    <w:rsid w:val="00EE258C"/>
    <w:rsid w:val="00F75381"/>
    <w:rsid w:val="00F92477"/>
    <w:rsid w:val="00FB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C4A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shsaini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9E1397-6EC9-554B-927B-2630FBF8D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137</TotalTime>
  <Pages>6</Pages>
  <Words>458</Words>
  <Characters>2614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Harsh</dc:creator>
  <cp:keywords/>
  <dc:description/>
  <cp:lastModifiedBy>Saini, Harsh</cp:lastModifiedBy>
  <cp:revision>19</cp:revision>
  <dcterms:created xsi:type="dcterms:W3CDTF">2017-09-13T06:14:00Z</dcterms:created>
  <dcterms:modified xsi:type="dcterms:W3CDTF">2017-09-18T00:03:00Z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